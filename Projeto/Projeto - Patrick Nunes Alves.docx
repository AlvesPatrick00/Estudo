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57BF" w14:textId="6AB8B35C" w:rsidR="00370E34" w:rsidRPr="004C56C6" w:rsidRDefault="00B711AC" w:rsidP="00E07423">
      <w:pPr>
        <w:pStyle w:val="NormalGrande"/>
      </w:pPr>
      <w:r>
        <w:t>PATRICK nUNES ALVES</w:t>
      </w:r>
    </w:p>
    <w:p w14:paraId="2A9F57C0" w14:textId="77777777" w:rsidR="00370E34" w:rsidRPr="004C56C6" w:rsidRDefault="00370E34" w:rsidP="00E07423">
      <w:pPr>
        <w:pStyle w:val="NormalGrande"/>
      </w:pPr>
    </w:p>
    <w:p w14:paraId="2A9F57C1" w14:textId="77777777" w:rsidR="00370E34" w:rsidRPr="004C56C6" w:rsidRDefault="00370E34" w:rsidP="00E07423">
      <w:pPr>
        <w:pStyle w:val="NormalGrande"/>
      </w:pPr>
    </w:p>
    <w:p w14:paraId="2A9F57C2" w14:textId="77777777" w:rsidR="00370E34" w:rsidRPr="004C56C6" w:rsidRDefault="00370E34" w:rsidP="00E07423">
      <w:pPr>
        <w:pStyle w:val="NormalGrande"/>
      </w:pPr>
    </w:p>
    <w:p w14:paraId="2A9F57C3" w14:textId="77777777" w:rsidR="00370E34" w:rsidRPr="004C56C6" w:rsidRDefault="00370E34" w:rsidP="00E07423">
      <w:pPr>
        <w:pStyle w:val="NormalGrande"/>
      </w:pPr>
    </w:p>
    <w:p w14:paraId="2A9F57C4" w14:textId="77777777" w:rsidR="00370E34" w:rsidRPr="004C56C6" w:rsidRDefault="00370E34" w:rsidP="00E07423">
      <w:pPr>
        <w:pStyle w:val="NormalGrande"/>
      </w:pPr>
    </w:p>
    <w:p w14:paraId="2A9F57C5" w14:textId="77777777" w:rsidR="00370E34" w:rsidRPr="004C56C6" w:rsidRDefault="00370E34" w:rsidP="00E07423">
      <w:pPr>
        <w:pStyle w:val="NormalGrande"/>
      </w:pPr>
    </w:p>
    <w:p w14:paraId="2A9F57C6" w14:textId="77777777" w:rsidR="00370E34" w:rsidRPr="004C56C6" w:rsidRDefault="00370E34" w:rsidP="00E07423">
      <w:pPr>
        <w:pStyle w:val="NormalGrande"/>
      </w:pPr>
    </w:p>
    <w:p w14:paraId="2A9F57C7" w14:textId="77777777" w:rsidR="00370E34" w:rsidRPr="004C56C6" w:rsidRDefault="00370E34" w:rsidP="00E07423">
      <w:pPr>
        <w:pStyle w:val="NormalGrande"/>
      </w:pPr>
    </w:p>
    <w:p w14:paraId="2A9F57C8" w14:textId="77777777" w:rsidR="00370E34" w:rsidRPr="004C56C6" w:rsidRDefault="00370E34" w:rsidP="00E07423">
      <w:pPr>
        <w:pStyle w:val="NormalGrande"/>
      </w:pPr>
    </w:p>
    <w:p w14:paraId="2A9F57C9" w14:textId="77777777" w:rsidR="00370E34" w:rsidRPr="004C56C6" w:rsidRDefault="00370E34" w:rsidP="00E07423">
      <w:pPr>
        <w:pStyle w:val="NormalGrande"/>
      </w:pPr>
    </w:p>
    <w:p w14:paraId="2A9F57CA" w14:textId="77777777" w:rsidR="00370E34" w:rsidRPr="004C56C6" w:rsidRDefault="00370E34" w:rsidP="00E07423">
      <w:pPr>
        <w:pStyle w:val="NormalGrande"/>
      </w:pPr>
    </w:p>
    <w:p w14:paraId="2A9F57CB" w14:textId="077A05B2" w:rsidR="00DB04D5" w:rsidRPr="004C56C6" w:rsidRDefault="005C61F7" w:rsidP="00DB04D5">
      <w:pPr>
        <w:pStyle w:val="NormalGrande"/>
      </w:pPr>
      <w:r>
        <w:t>FElicidade em meio à covid-19</w:t>
      </w:r>
    </w:p>
    <w:p w14:paraId="2A9F57CC" w14:textId="77777777" w:rsidR="00370E34" w:rsidRPr="004C56C6" w:rsidRDefault="00370E34" w:rsidP="00E07423">
      <w:pPr>
        <w:pStyle w:val="NormalGrande"/>
      </w:pPr>
    </w:p>
    <w:p w14:paraId="2A9F57D1" w14:textId="77777777" w:rsidR="00D122FD" w:rsidRPr="000C0409" w:rsidRDefault="00D122FD" w:rsidP="00E07423">
      <w:pPr>
        <w:pStyle w:val="Capa-Grauacadmico"/>
        <w:ind w:left="5711" w:hanging="1175"/>
      </w:pPr>
    </w:p>
    <w:p w14:paraId="2A9F57D2" w14:textId="77777777" w:rsidR="00370E34" w:rsidRPr="004C56C6" w:rsidRDefault="00370E34" w:rsidP="00E07423">
      <w:pPr>
        <w:pStyle w:val="NormalGrande"/>
      </w:pPr>
    </w:p>
    <w:p w14:paraId="2A9F57D3" w14:textId="77777777" w:rsidR="00370E34" w:rsidRPr="004C56C6" w:rsidRDefault="00370E34" w:rsidP="00E07423">
      <w:pPr>
        <w:pStyle w:val="NormalGrande"/>
      </w:pPr>
    </w:p>
    <w:p w14:paraId="2A9F57D4" w14:textId="77777777" w:rsidR="00370E34" w:rsidRPr="004C56C6" w:rsidRDefault="00370E34" w:rsidP="00E07423">
      <w:pPr>
        <w:pStyle w:val="NormalGrande"/>
      </w:pPr>
    </w:p>
    <w:p w14:paraId="2A9F57D5" w14:textId="77777777" w:rsidR="00370E34" w:rsidRPr="004C56C6" w:rsidRDefault="00370E34" w:rsidP="00E07423">
      <w:pPr>
        <w:pStyle w:val="NormalGrande"/>
      </w:pPr>
    </w:p>
    <w:p w14:paraId="2A9F57D6" w14:textId="77777777" w:rsidR="00370E34" w:rsidRPr="004C56C6" w:rsidRDefault="00370E34" w:rsidP="00E07423">
      <w:pPr>
        <w:pStyle w:val="NormalGrande"/>
      </w:pPr>
    </w:p>
    <w:p w14:paraId="2A9F57D7" w14:textId="77777777" w:rsidR="00370E34" w:rsidRPr="004C56C6" w:rsidRDefault="00370E34" w:rsidP="00E07423">
      <w:pPr>
        <w:pStyle w:val="NormalGrande"/>
      </w:pPr>
    </w:p>
    <w:p w14:paraId="2A9F57D8" w14:textId="77777777" w:rsidR="00370E34" w:rsidRPr="004C56C6" w:rsidRDefault="00370E34" w:rsidP="00E07423">
      <w:pPr>
        <w:pStyle w:val="NormalGrande"/>
      </w:pPr>
    </w:p>
    <w:p w14:paraId="2A9F57D9" w14:textId="687FD2F2" w:rsidR="00370E34" w:rsidRDefault="00370E34" w:rsidP="00E07423">
      <w:pPr>
        <w:pStyle w:val="NormalGrande"/>
      </w:pPr>
    </w:p>
    <w:p w14:paraId="0ACC7BFD" w14:textId="61BD45DE" w:rsidR="000857FA" w:rsidRDefault="000857FA" w:rsidP="00E07423">
      <w:pPr>
        <w:pStyle w:val="NormalGrande"/>
      </w:pPr>
    </w:p>
    <w:p w14:paraId="352E2EE4" w14:textId="47C9A11E" w:rsidR="000857FA" w:rsidRDefault="000857FA" w:rsidP="00E07423">
      <w:pPr>
        <w:pStyle w:val="NormalGrande"/>
      </w:pPr>
    </w:p>
    <w:p w14:paraId="1D36CFE5" w14:textId="5AD24F6B" w:rsidR="000857FA" w:rsidRDefault="000857FA" w:rsidP="00E07423">
      <w:pPr>
        <w:pStyle w:val="NormalGrande"/>
      </w:pPr>
    </w:p>
    <w:p w14:paraId="513DA3CC" w14:textId="44C1A07A" w:rsidR="000857FA" w:rsidRDefault="000857FA" w:rsidP="00E07423">
      <w:pPr>
        <w:pStyle w:val="NormalGrande"/>
      </w:pPr>
    </w:p>
    <w:p w14:paraId="53363A37" w14:textId="77777777" w:rsidR="000857FA" w:rsidRPr="004C56C6" w:rsidRDefault="000857FA" w:rsidP="00E07423">
      <w:pPr>
        <w:pStyle w:val="NormalGrande"/>
      </w:pPr>
    </w:p>
    <w:p w14:paraId="2A9F57DA" w14:textId="77777777" w:rsidR="00370E34" w:rsidRDefault="00370E34" w:rsidP="00E07423">
      <w:pPr>
        <w:pStyle w:val="NormalGrande"/>
      </w:pPr>
    </w:p>
    <w:p w14:paraId="2A9F57DB" w14:textId="77777777" w:rsidR="00370E34" w:rsidRPr="004C56C6" w:rsidRDefault="00370E34" w:rsidP="00E07423">
      <w:pPr>
        <w:pStyle w:val="NormalGrande"/>
      </w:pPr>
    </w:p>
    <w:p w14:paraId="2A9F57DD" w14:textId="4CBBC14E" w:rsidR="00370E34" w:rsidRDefault="00B711AC" w:rsidP="00E10B60">
      <w:pPr>
        <w:pStyle w:val="NormalGrande"/>
      </w:pPr>
      <w:r>
        <w:t>FLORIANÓPOLIS</w:t>
      </w:r>
      <w:r w:rsidR="00E10B60">
        <w:t xml:space="preserve">, </w:t>
      </w:r>
      <w:r>
        <w:t>2021</w:t>
      </w:r>
    </w:p>
    <w:p w14:paraId="7B91F55E" w14:textId="77777777" w:rsidR="00435FCF" w:rsidRDefault="00435FCF" w:rsidP="00E10B60">
      <w:pPr>
        <w:pStyle w:val="NormalGrande"/>
      </w:pPr>
    </w:p>
    <w:p w14:paraId="27214A49" w14:textId="77777777" w:rsidR="004A61A6" w:rsidRDefault="004A61A6" w:rsidP="003A0204">
      <w:pPr>
        <w:pStyle w:val="NormalGrande"/>
      </w:pPr>
    </w:p>
    <w:p w14:paraId="2A9F587B" w14:textId="1FE9D504" w:rsidR="00370E34" w:rsidRPr="004C56C6" w:rsidRDefault="00370E34" w:rsidP="003A0204">
      <w:pPr>
        <w:pStyle w:val="NormalGrande"/>
      </w:pPr>
      <w:r w:rsidRPr="004C56C6">
        <w:lastRenderedPageBreak/>
        <w:t>Sumário</w:t>
      </w:r>
    </w:p>
    <w:p w14:paraId="2A9F587C" w14:textId="77777777" w:rsidR="00370E34" w:rsidRPr="004C56C6" w:rsidRDefault="00370E34" w:rsidP="00C60015">
      <w:pPr>
        <w:pStyle w:val="NormalGrande"/>
      </w:pPr>
    </w:p>
    <w:bookmarkStart w:id="0" w:name="_Toc124080441"/>
    <w:bookmarkStart w:id="1" w:name="_Toc125374503"/>
    <w:p w14:paraId="7F0072C7" w14:textId="65EC2A79" w:rsidR="0026036B" w:rsidRDefault="00956CA9">
      <w:pPr>
        <w:pStyle w:val="Sumrio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26036B">
        <w:t>1</w:t>
      </w:r>
      <w:r w:rsidR="0026036B">
        <w:rPr>
          <w:rFonts w:asciiTheme="minorHAnsi" w:eastAsiaTheme="minorEastAsia" w:hAnsiTheme="minorHAnsi" w:cstheme="minorBidi"/>
          <w:b w:val="0"/>
          <w:caps w:val="0"/>
          <w:sz w:val="22"/>
          <w:szCs w:val="22"/>
          <w:lang w:eastAsia="pt-BR"/>
        </w:rPr>
        <w:tab/>
      </w:r>
      <w:r w:rsidR="0026036B">
        <w:t>TARGET</w:t>
      </w:r>
      <w:r w:rsidR="0026036B">
        <w:tab/>
      </w:r>
      <w:r w:rsidR="0026036B">
        <w:fldChar w:fldCharType="begin"/>
      </w:r>
      <w:r w:rsidR="0026036B">
        <w:instrText xml:space="preserve"> PAGEREF _Toc79498854 \h </w:instrText>
      </w:r>
      <w:r w:rsidR="0026036B">
        <w:fldChar w:fldCharType="separate"/>
      </w:r>
      <w:r w:rsidR="0026036B">
        <w:t>4</w:t>
      </w:r>
      <w:r w:rsidR="0026036B">
        <w:fldChar w:fldCharType="end"/>
      </w:r>
    </w:p>
    <w:p w14:paraId="4F4026C4" w14:textId="3F5CCD71" w:rsidR="0026036B" w:rsidRDefault="0026036B">
      <w:pPr>
        <w:pStyle w:val="Sumrio2"/>
        <w:rPr>
          <w:rFonts w:asciiTheme="minorHAnsi" w:eastAsiaTheme="minorEastAsia" w:hAnsiTheme="minorHAnsi" w:cstheme="minorBidi"/>
          <w:caps w:val="0"/>
          <w:noProof/>
          <w:sz w:val="22"/>
          <w:szCs w:val="22"/>
          <w:lang w:eastAsia="pt-BR"/>
        </w:rPr>
      </w:pPr>
      <w:r w:rsidRPr="007732C5">
        <w:rPr>
          <w:rFonts w:ascii="Times New Roman" w:hAnsi="Times New Roman"/>
          <w:noProof/>
          <w:snapToGrid w:val="0"/>
          <w:color w:val="000000"/>
          <w:w w:val="0"/>
        </w:rPr>
        <w:t>1.1</w:t>
      </w:r>
      <w:r>
        <w:rPr>
          <w:rFonts w:asciiTheme="minorHAnsi" w:eastAsiaTheme="minorEastAsia" w:hAnsiTheme="minorHAnsi" w:cstheme="minorBidi"/>
          <w:caps w:val="0"/>
          <w:noProof/>
          <w:sz w:val="22"/>
          <w:szCs w:val="22"/>
          <w:lang w:eastAsia="pt-BR"/>
        </w:rPr>
        <w:tab/>
      </w:r>
      <w:r>
        <w:rPr>
          <w:noProof/>
        </w:rPr>
        <w:t>Missão</w:t>
      </w:r>
      <w:r>
        <w:rPr>
          <w:noProof/>
        </w:rPr>
        <w:tab/>
      </w:r>
      <w:r>
        <w:rPr>
          <w:noProof/>
        </w:rPr>
        <w:fldChar w:fldCharType="begin"/>
      </w:r>
      <w:r>
        <w:rPr>
          <w:noProof/>
        </w:rPr>
        <w:instrText xml:space="preserve"> PAGEREF _Toc79498855 \h </w:instrText>
      </w:r>
      <w:r>
        <w:rPr>
          <w:noProof/>
        </w:rPr>
      </w:r>
      <w:r>
        <w:rPr>
          <w:noProof/>
        </w:rPr>
        <w:fldChar w:fldCharType="separate"/>
      </w:r>
      <w:r>
        <w:rPr>
          <w:noProof/>
        </w:rPr>
        <w:t>4</w:t>
      </w:r>
      <w:r>
        <w:rPr>
          <w:noProof/>
        </w:rPr>
        <w:fldChar w:fldCharType="end"/>
      </w:r>
    </w:p>
    <w:p w14:paraId="6B1C0B63" w14:textId="418C54CA" w:rsidR="0026036B" w:rsidRDefault="0026036B">
      <w:pPr>
        <w:pStyle w:val="Sumrio2"/>
        <w:rPr>
          <w:rFonts w:asciiTheme="minorHAnsi" w:eastAsiaTheme="minorEastAsia" w:hAnsiTheme="minorHAnsi" w:cstheme="minorBidi"/>
          <w:caps w:val="0"/>
          <w:noProof/>
          <w:sz w:val="22"/>
          <w:szCs w:val="22"/>
          <w:lang w:eastAsia="pt-BR"/>
        </w:rPr>
      </w:pPr>
      <w:r w:rsidRPr="007732C5">
        <w:rPr>
          <w:rFonts w:ascii="Times New Roman" w:hAnsi="Times New Roman"/>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Objetivos</w:t>
      </w:r>
      <w:r>
        <w:rPr>
          <w:noProof/>
        </w:rPr>
        <w:tab/>
      </w:r>
      <w:r>
        <w:rPr>
          <w:noProof/>
        </w:rPr>
        <w:fldChar w:fldCharType="begin"/>
      </w:r>
      <w:r>
        <w:rPr>
          <w:noProof/>
        </w:rPr>
        <w:instrText xml:space="preserve"> PAGEREF _Toc79498856 \h </w:instrText>
      </w:r>
      <w:r>
        <w:rPr>
          <w:noProof/>
        </w:rPr>
      </w:r>
      <w:r>
        <w:rPr>
          <w:noProof/>
        </w:rPr>
        <w:fldChar w:fldCharType="separate"/>
      </w:r>
      <w:r>
        <w:rPr>
          <w:noProof/>
        </w:rPr>
        <w:t>4</w:t>
      </w:r>
      <w:r>
        <w:rPr>
          <w:noProof/>
        </w:rPr>
        <w:fldChar w:fldCharType="end"/>
      </w:r>
    </w:p>
    <w:p w14:paraId="2DEDBB2B" w14:textId="655AD41C" w:rsidR="0026036B" w:rsidRDefault="0026036B">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EXPLORAR</w:t>
      </w:r>
      <w:r>
        <w:tab/>
      </w:r>
      <w:r>
        <w:fldChar w:fldCharType="begin"/>
      </w:r>
      <w:r>
        <w:instrText xml:space="preserve"> PAGEREF _Toc79498857 \h </w:instrText>
      </w:r>
      <w:r>
        <w:fldChar w:fldCharType="separate"/>
      </w:r>
      <w:r>
        <w:t>5</w:t>
      </w:r>
      <w:r>
        <w:fldChar w:fldCharType="end"/>
      </w:r>
    </w:p>
    <w:p w14:paraId="1432312C" w14:textId="5787359C" w:rsidR="0026036B" w:rsidRDefault="0026036B">
      <w:pPr>
        <w:pStyle w:val="Sumrio2"/>
        <w:rPr>
          <w:rFonts w:asciiTheme="minorHAnsi" w:eastAsiaTheme="minorEastAsia" w:hAnsiTheme="minorHAnsi" w:cstheme="minorBidi"/>
          <w:caps w:val="0"/>
          <w:noProof/>
          <w:sz w:val="22"/>
          <w:szCs w:val="22"/>
          <w:lang w:eastAsia="pt-BR"/>
        </w:rPr>
      </w:pPr>
      <w:r w:rsidRPr="007732C5">
        <w:rPr>
          <w:rFonts w:ascii="Times New Roman" w:hAnsi="Times New Roman"/>
          <w:noProof/>
          <w:snapToGrid w:val="0"/>
          <w:color w:val="000000"/>
          <w:w w:val="0"/>
        </w:rPr>
        <w:t>2.1</w:t>
      </w:r>
      <w:r>
        <w:rPr>
          <w:rFonts w:asciiTheme="minorHAnsi" w:eastAsiaTheme="minorEastAsia" w:hAnsiTheme="minorHAnsi" w:cstheme="minorBidi"/>
          <w:caps w:val="0"/>
          <w:noProof/>
          <w:sz w:val="22"/>
          <w:szCs w:val="22"/>
          <w:lang w:eastAsia="pt-BR"/>
        </w:rPr>
        <w:tab/>
      </w:r>
      <w:r>
        <w:rPr>
          <w:noProof/>
        </w:rPr>
        <w:t>Dados e Fontes</w:t>
      </w:r>
      <w:r>
        <w:rPr>
          <w:noProof/>
        </w:rPr>
        <w:tab/>
      </w:r>
      <w:r>
        <w:rPr>
          <w:noProof/>
        </w:rPr>
        <w:fldChar w:fldCharType="begin"/>
      </w:r>
      <w:r>
        <w:rPr>
          <w:noProof/>
        </w:rPr>
        <w:instrText xml:space="preserve"> PAGEREF _Toc79498858 \h </w:instrText>
      </w:r>
      <w:r>
        <w:rPr>
          <w:noProof/>
        </w:rPr>
      </w:r>
      <w:r>
        <w:rPr>
          <w:noProof/>
        </w:rPr>
        <w:fldChar w:fldCharType="separate"/>
      </w:r>
      <w:r>
        <w:rPr>
          <w:noProof/>
        </w:rPr>
        <w:t>5</w:t>
      </w:r>
      <w:r>
        <w:rPr>
          <w:noProof/>
        </w:rPr>
        <w:fldChar w:fldCharType="end"/>
      </w:r>
    </w:p>
    <w:p w14:paraId="64952293" w14:textId="30D6B5A3" w:rsidR="0026036B" w:rsidRDefault="0026036B">
      <w:pPr>
        <w:pStyle w:val="Sumrio2"/>
        <w:rPr>
          <w:rFonts w:asciiTheme="minorHAnsi" w:eastAsiaTheme="minorEastAsia" w:hAnsiTheme="minorHAnsi" w:cstheme="minorBidi"/>
          <w:caps w:val="0"/>
          <w:noProof/>
          <w:sz w:val="22"/>
          <w:szCs w:val="22"/>
          <w:lang w:eastAsia="pt-BR"/>
        </w:rPr>
      </w:pPr>
      <w:r w:rsidRPr="007732C5">
        <w:rPr>
          <w:rFonts w:ascii="Times New Roman" w:hAnsi="Times New Roman"/>
          <w:noProof/>
          <w:snapToGrid w:val="0"/>
          <w:color w:val="000000"/>
          <w:w w:val="0"/>
        </w:rPr>
        <w:t>2.2</w:t>
      </w:r>
      <w:r>
        <w:rPr>
          <w:rFonts w:asciiTheme="minorHAnsi" w:eastAsiaTheme="minorEastAsia" w:hAnsiTheme="minorHAnsi" w:cstheme="minorBidi"/>
          <w:caps w:val="0"/>
          <w:noProof/>
          <w:sz w:val="22"/>
          <w:szCs w:val="22"/>
          <w:lang w:eastAsia="pt-BR"/>
        </w:rPr>
        <w:tab/>
      </w:r>
      <w:r>
        <w:rPr>
          <w:noProof/>
        </w:rPr>
        <w:t>Análise</w:t>
      </w:r>
      <w:r>
        <w:rPr>
          <w:noProof/>
        </w:rPr>
        <w:tab/>
      </w:r>
      <w:r>
        <w:rPr>
          <w:noProof/>
        </w:rPr>
        <w:fldChar w:fldCharType="begin"/>
      </w:r>
      <w:r>
        <w:rPr>
          <w:noProof/>
        </w:rPr>
        <w:instrText xml:space="preserve"> PAGEREF _Toc79498859 \h </w:instrText>
      </w:r>
      <w:r>
        <w:rPr>
          <w:noProof/>
        </w:rPr>
      </w:r>
      <w:r>
        <w:rPr>
          <w:noProof/>
        </w:rPr>
        <w:fldChar w:fldCharType="separate"/>
      </w:r>
      <w:r>
        <w:rPr>
          <w:noProof/>
        </w:rPr>
        <w:t>5</w:t>
      </w:r>
      <w:r>
        <w:rPr>
          <w:noProof/>
        </w:rPr>
        <w:fldChar w:fldCharType="end"/>
      </w:r>
    </w:p>
    <w:p w14:paraId="485C4714" w14:textId="4FE589AC" w:rsidR="0026036B" w:rsidRDefault="0026036B">
      <w:pPr>
        <w:pStyle w:val="Sumrio2"/>
        <w:rPr>
          <w:rFonts w:asciiTheme="minorHAnsi" w:eastAsiaTheme="minorEastAsia" w:hAnsiTheme="minorHAnsi" w:cstheme="minorBidi"/>
          <w:caps w:val="0"/>
          <w:noProof/>
          <w:sz w:val="22"/>
          <w:szCs w:val="22"/>
          <w:lang w:eastAsia="pt-BR"/>
        </w:rPr>
      </w:pPr>
      <w:r w:rsidRPr="007732C5">
        <w:rPr>
          <w:rFonts w:ascii="Times New Roman" w:hAnsi="Times New Roman"/>
          <w:noProof/>
          <w:snapToGrid w:val="0"/>
          <w:color w:val="000000"/>
          <w:w w:val="0"/>
        </w:rPr>
        <w:t>2.3</w:t>
      </w:r>
      <w:r>
        <w:rPr>
          <w:rFonts w:asciiTheme="minorHAnsi" w:eastAsiaTheme="minorEastAsia" w:hAnsiTheme="minorHAnsi" w:cstheme="minorBidi"/>
          <w:caps w:val="0"/>
          <w:noProof/>
          <w:sz w:val="22"/>
          <w:szCs w:val="22"/>
          <w:lang w:eastAsia="pt-BR"/>
        </w:rPr>
        <w:tab/>
      </w:r>
      <w:r>
        <w:rPr>
          <w:noProof/>
        </w:rPr>
        <w:t>Questões</w:t>
      </w:r>
      <w:r>
        <w:rPr>
          <w:noProof/>
        </w:rPr>
        <w:tab/>
      </w:r>
      <w:r>
        <w:rPr>
          <w:noProof/>
        </w:rPr>
        <w:fldChar w:fldCharType="begin"/>
      </w:r>
      <w:r>
        <w:rPr>
          <w:noProof/>
        </w:rPr>
        <w:instrText xml:space="preserve"> PAGEREF _Toc79498860 \h </w:instrText>
      </w:r>
      <w:r>
        <w:rPr>
          <w:noProof/>
        </w:rPr>
      </w:r>
      <w:r>
        <w:rPr>
          <w:noProof/>
        </w:rPr>
        <w:fldChar w:fldCharType="separate"/>
      </w:r>
      <w:r>
        <w:rPr>
          <w:noProof/>
        </w:rPr>
        <w:t>5</w:t>
      </w:r>
      <w:r>
        <w:rPr>
          <w:noProof/>
        </w:rPr>
        <w:fldChar w:fldCharType="end"/>
      </w:r>
    </w:p>
    <w:p w14:paraId="171FB6C4" w14:textId="6E747811" w:rsidR="0026036B" w:rsidRDefault="0026036B">
      <w:pPr>
        <w:pStyle w:val="Sumrio2"/>
        <w:rPr>
          <w:rFonts w:asciiTheme="minorHAnsi" w:eastAsiaTheme="minorEastAsia" w:hAnsiTheme="minorHAnsi" w:cstheme="minorBidi"/>
          <w:caps w:val="0"/>
          <w:noProof/>
          <w:sz w:val="22"/>
          <w:szCs w:val="22"/>
          <w:lang w:eastAsia="pt-BR"/>
        </w:rPr>
      </w:pPr>
      <w:r w:rsidRPr="007732C5">
        <w:rPr>
          <w:rFonts w:ascii="Times New Roman" w:hAnsi="Times New Roman"/>
          <w:noProof/>
          <w:snapToGrid w:val="0"/>
          <w:color w:val="000000"/>
          <w:w w:val="0"/>
        </w:rPr>
        <w:t>2.4</w:t>
      </w:r>
      <w:r>
        <w:rPr>
          <w:rFonts w:asciiTheme="minorHAnsi" w:eastAsiaTheme="minorEastAsia" w:hAnsiTheme="minorHAnsi" w:cstheme="minorBidi"/>
          <w:caps w:val="0"/>
          <w:noProof/>
          <w:sz w:val="22"/>
          <w:szCs w:val="22"/>
          <w:lang w:eastAsia="pt-BR"/>
        </w:rPr>
        <w:tab/>
      </w:r>
      <w:r>
        <w:rPr>
          <w:noProof/>
        </w:rPr>
        <w:t>Alternativas</w:t>
      </w:r>
      <w:r>
        <w:rPr>
          <w:noProof/>
        </w:rPr>
        <w:tab/>
      </w:r>
      <w:r>
        <w:rPr>
          <w:noProof/>
        </w:rPr>
        <w:fldChar w:fldCharType="begin"/>
      </w:r>
      <w:r>
        <w:rPr>
          <w:noProof/>
        </w:rPr>
        <w:instrText xml:space="preserve"> PAGEREF _Toc79498861 \h </w:instrText>
      </w:r>
      <w:r>
        <w:rPr>
          <w:noProof/>
        </w:rPr>
      </w:r>
      <w:r>
        <w:rPr>
          <w:noProof/>
        </w:rPr>
        <w:fldChar w:fldCharType="separate"/>
      </w:r>
      <w:r>
        <w:rPr>
          <w:noProof/>
        </w:rPr>
        <w:t>5</w:t>
      </w:r>
      <w:r>
        <w:rPr>
          <w:noProof/>
        </w:rPr>
        <w:fldChar w:fldCharType="end"/>
      </w:r>
    </w:p>
    <w:p w14:paraId="36B33147" w14:textId="6E6E92EF" w:rsidR="0026036B" w:rsidRDefault="0026036B">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SOLUÇÕES</w:t>
      </w:r>
      <w:r>
        <w:tab/>
      </w:r>
      <w:r>
        <w:fldChar w:fldCharType="begin"/>
      </w:r>
      <w:r>
        <w:instrText xml:space="preserve"> PAGEREF _Toc79498862 \h </w:instrText>
      </w:r>
      <w:r>
        <w:fldChar w:fldCharType="separate"/>
      </w:r>
      <w:r>
        <w:t>6</w:t>
      </w:r>
      <w:r>
        <w:fldChar w:fldCharType="end"/>
      </w:r>
    </w:p>
    <w:p w14:paraId="137653DA" w14:textId="27E9905A" w:rsidR="0026036B" w:rsidRDefault="0026036B">
      <w:pPr>
        <w:pStyle w:val="Sumrio2"/>
        <w:rPr>
          <w:rFonts w:asciiTheme="minorHAnsi" w:eastAsiaTheme="minorEastAsia" w:hAnsiTheme="minorHAnsi" w:cstheme="minorBidi"/>
          <w:caps w:val="0"/>
          <w:noProof/>
          <w:sz w:val="22"/>
          <w:szCs w:val="22"/>
          <w:lang w:eastAsia="pt-BR"/>
        </w:rPr>
      </w:pPr>
      <w:r w:rsidRPr="007732C5">
        <w:rPr>
          <w:rFonts w:ascii="Times New Roman" w:hAnsi="Times New Roman"/>
          <w:noProof/>
          <w:snapToGrid w:val="0"/>
          <w:color w:val="000000"/>
          <w:w w:val="0"/>
        </w:rPr>
        <w:t>3.1</w:t>
      </w:r>
      <w:r>
        <w:rPr>
          <w:rFonts w:asciiTheme="minorHAnsi" w:eastAsiaTheme="minorEastAsia" w:hAnsiTheme="minorHAnsi" w:cstheme="minorBidi"/>
          <w:caps w:val="0"/>
          <w:noProof/>
          <w:sz w:val="22"/>
          <w:szCs w:val="22"/>
          <w:lang w:eastAsia="pt-BR"/>
        </w:rPr>
        <w:tab/>
      </w:r>
      <w:r w:rsidRPr="007732C5">
        <w:rPr>
          <w:noProof/>
        </w:rPr>
        <w:t>RESULTADOS ALCANÇADOS</w:t>
      </w:r>
      <w:r>
        <w:rPr>
          <w:noProof/>
        </w:rPr>
        <w:tab/>
      </w:r>
      <w:r>
        <w:rPr>
          <w:noProof/>
        </w:rPr>
        <w:fldChar w:fldCharType="begin"/>
      </w:r>
      <w:r>
        <w:rPr>
          <w:noProof/>
        </w:rPr>
        <w:instrText xml:space="preserve"> PAGEREF _Toc79498863 \h </w:instrText>
      </w:r>
      <w:r>
        <w:rPr>
          <w:noProof/>
        </w:rPr>
      </w:r>
      <w:r>
        <w:rPr>
          <w:noProof/>
        </w:rPr>
        <w:fldChar w:fldCharType="separate"/>
      </w:r>
      <w:r>
        <w:rPr>
          <w:noProof/>
        </w:rPr>
        <w:t>6</w:t>
      </w:r>
      <w:r>
        <w:rPr>
          <w:noProof/>
        </w:rPr>
        <w:fldChar w:fldCharType="end"/>
      </w:r>
    </w:p>
    <w:p w14:paraId="3D7B8A9E" w14:textId="29A78ACE" w:rsidR="0026036B" w:rsidRDefault="0026036B">
      <w:pPr>
        <w:pStyle w:val="Sumrio2"/>
        <w:rPr>
          <w:rFonts w:asciiTheme="minorHAnsi" w:eastAsiaTheme="minorEastAsia" w:hAnsiTheme="minorHAnsi" w:cstheme="minorBidi"/>
          <w:caps w:val="0"/>
          <w:noProof/>
          <w:sz w:val="22"/>
          <w:szCs w:val="22"/>
          <w:lang w:eastAsia="pt-BR"/>
        </w:rPr>
      </w:pPr>
      <w:r w:rsidRPr="007732C5">
        <w:rPr>
          <w:rFonts w:ascii="Times New Roman" w:hAnsi="Times New Roman"/>
          <w:noProof/>
          <w:snapToGrid w:val="0"/>
          <w:color w:val="000000"/>
          <w:w w:val="0"/>
        </w:rPr>
        <w:t>3.2</w:t>
      </w:r>
      <w:r>
        <w:rPr>
          <w:rFonts w:asciiTheme="minorHAnsi" w:eastAsiaTheme="minorEastAsia" w:hAnsiTheme="minorHAnsi" w:cstheme="minorBidi"/>
          <w:caps w:val="0"/>
          <w:noProof/>
          <w:sz w:val="22"/>
          <w:szCs w:val="22"/>
          <w:lang w:eastAsia="pt-BR"/>
        </w:rPr>
        <w:tab/>
      </w:r>
      <w:r w:rsidRPr="007732C5">
        <w:rPr>
          <w:noProof/>
        </w:rPr>
        <w:t>APRENDIZADOS</w:t>
      </w:r>
      <w:r>
        <w:rPr>
          <w:noProof/>
        </w:rPr>
        <w:tab/>
      </w:r>
      <w:r>
        <w:rPr>
          <w:noProof/>
        </w:rPr>
        <w:fldChar w:fldCharType="begin"/>
      </w:r>
      <w:r>
        <w:rPr>
          <w:noProof/>
        </w:rPr>
        <w:instrText xml:space="preserve"> PAGEREF _Toc79498864 \h </w:instrText>
      </w:r>
      <w:r>
        <w:rPr>
          <w:noProof/>
        </w:rPr>
      </w:r>
      <w:r>
        <w:rPr>
          <w:noProof/>
        </w:rPr>
        <w:fldChar w:fldCharType="separate"/>
      </w:r>
      <w:r>
        <w:rPr>
          <w:noProof/>
        </w:rPr>
        <w:t>6</w:t>
      </w:r>
      <w:r>
        <w:rPr>
          <w:noProof/>
        </w:rPr>
        <w:fldChar w:fldCharType="end"/>
      </w:r>
    </w:p>
    <w:p w14:paraId="2A9F588E" w14:textId="4781A09F" w:rsidR="00370E34" w:rsidRDefault="00956CA9" w:rsidP="00861528">
      <w:pPr>
        <w:rPr>
          <w:noProof/>
        </w:rPr>
      </w:pPr>
      <w:r>
        <w:fldChar w:fldCharType="end"/>
      </w:r>
    </w:p>
    <w:p w14:paraId="2A9F58A6" w14:textId="3564E466" w:rsidR="00370E34" w:rsidRPr="000C42C6" w:rsidRDefault="00370E34" w:rsidP="000373CE">
      <w:pPr>
        <w:pStyle w:val="Ttulo"/>
        <w:rPr>
          <w:color w:val="000000"/>
        </w:rPr>
      </w:pPr>
      <w:r w:rsidRPr="00266519">
        <w:br w:type="page"/>
      </w:r>
      <w:bookmarkStart w:id="2" w:name="_Toc121491440"/>
      <w:bookmarkStart w:id="3" w:name="_Toc124080445"/>
      <w:bookmarkEnd w:id="0"/>
      <w:bookmarkEnd w:id="1"/>
    </w:p>
    <w:p w14:paraId="2A9F58A7" w14:textId="798F7769" w:rsidR="00370E34" w:rsidRPr="000C42C6" w:rsidRDefault="00370E34" w:rsidP="00602F73">
      <w:pPr>
        <w:pStyle w:val="ResumoeAbstract"/>
        <w:sectPr w:rsidR="00370E34" w:rsidRPr="000C42C6" w:rsidSect="008B07EE">
          <w:headerReference w:type="default" r:id="rId9"/>
          <w:footerReference w:type="even" r:id="rId10"/>
          <w:footerReference w:type="default" r:id="rId11"/>
          <w:pgSz w:w="11907" w:h="16840" w:code="9"/>
          <w:pgMar w:top="1701" w:right="1134" w:bottom="1531" w:left="1701" w:header="709" w:footer="709" w:gutter="0"/>
          <w:pgNumType w:fmt="lowerRoman" w:start="2"/>
          <w:cols w:space="708"/>
          <w:docGrid w:linePitch="360"/>
        </w:sectPr>
      </w:pPr>
    </w:p>
    <w:p w14:paraId="2A9F58BC" w14:textId="51305FBC" w:rsidR="00370E34" w:rsidRPr="0074020D" w:rsidRDefault="0074020D" w:rsidP="0026036B">
      <w:pPr>
        <w:pStyle w:val="Ttulo1"/>
      </w:pPr>
      <w:bookmarkStart w:id="4" w:name="_Toc79498854"/>
      <w:bookmarkEnd w:id="2"/>
      <w:bookmarkEnd w:id="3"/>
      <w:r w:rsidRPr="0074020D">
        <w:lastRenderedPageBreak/>
        <w:t>TARGET</w:t>
      </w:r>
      <w:bookmarkEnd w:id="4"/>
    </w:p>
    <w:p w14:paraId="2A9F58BD" w14:textId="32C9A37A" w:rsidR="00370E34" w:rsidRDefault="00370E34" w:rsidP="00CC16C5">
      <w:pPr>
        <w:pStyle w:val="Ttulo2"/>
      </w:pPr>
      <w:r>
        <w:t xml:space="preserve"> </w:t>
      </w:r>
      <w:bookmarkStart w:id="5" w:name="_Toc79498855"/>
      <w:r w:rsidR="00A927F3">
        <w:t>Missão</w:t>
      </w:r>
      <w:bookmarkEnd w:id="5"/>
      <w:r w:rsidR="00A927F3">
        <w:t xml:space="preserve"> </w:t>
      </w:r>
    </w:p>
    <w:p w14:paraId="4E1186B5" w14:textId="66EEF63F" w:rsidR="0026036B" w:rsidRPr="008E0E3E" w:rsidRDefault="00370E34" w:rsidP="00151454">
      <w:r w:rsidRPr="004B1208">
        <w:tab/>
      </w:r>
      <w:r w:rsidR="0026036B">
        <w:tab/>
      </w:r>
      <w:r w:rsidR="008C2DB4">
        <w:t>E</w:t>
      </w:r>
      <w:r w:rsidR="008E0E3E">
        <w:t>sse projet</w:t>
      </w:r>
      <w:r w:rsidR="008C2DB4">
        <w:t>o tem o fim de apresentar algumas das consequências da COVID-19 na sociedade,</w:t>
      </w:r>
      <w:r w:rsidR="001C504C">
        <w:t xml:space="preserve"> a partir</w:t>
      </w:r>
      <w:r w:rsidR="008C2DB4">
        <w:t xml:space="preserve"> de problemas </w:t>
      </w:r>
      <w:r w:rsidR="001C504C">
        <w:t>menores até expandir-se a questões seculares que assolam nações em busca do desenvolvimento e com isso a felicidade de sua população</w:t>
      </w:r>
      <w:r w:rsidR="005C61F7">
        <w:t>.</w:t>
      </w:r>
    </w:p>
    <w:p w14:paraId="2A9F58C4" w14:textId="3E7085F8" w:rsidR="00370E34" w:rsidRDefault="00A927F3" w:rsidP="00CC16C5">
      <w:pPr>
        <w:pStyle w:val="Ttulo2"/>
      </w:pPr>
      <w:bookmarkStart w:id="6" w:name="_Toc79498856"/>
      <w:r>
        <w:t>Objetivos</w:t>
      </w:r>
      <w:bookmarkEnd w:id="6"/>
    </w:p>
    <w:p w14:paraId="2A9F58C5" w14:textId="461C9F54" w:rsidR="00370E34" w:rsidRDefault="00370E34" w:rsidP="00151454">
      <w:r>
        <w:tab/>
      </w:r>
      <w:r w:rsidR="00C91ACC">
        <w:t xml:space="preserve"> </w:t>
      </w:r>
    </w:p>
    <w:p w14:paraId="223E28EF" w14:textId="38F95F24" w:rsidR="00D93207" w:rsidRDefault="001C504C" w:rsidP="00151454">
      <w:r>
        <w:tab/>
        <w:t xml:space="preserve">Será apresentada uma série de conceitos </w:t>
      </w:r>
      <w:r w:rsidR="001F0B9D">
        <w:t>com</w:t>
      </w:r>
      <w:r>
        <w:t xml:space="preserve"> base nos fatos recentes, com a função de introduzi-los de maneira resumida e atiçar a curiosidade sobre o material.</w:t>
      </w:r>
    </w:p>
    <w:p w14:paraId="597CCB2B" w14:textId="0C0C825F" w:rsidR="00602F73" w:rsidRPr="0074020D" w:rsidRDefault="004F00C9" w:rsidP="0026036B">
      <w:pPr>
        <w:pStyle w:val="Ttulo1"/>
      </w:pPr>
      <w:r w:rsidRPr="0074020D">
        <w:lastRenderedPageBreak/>
        <w:tab/>
      </w:r>
      <w:bookmarkStart w:id="7" w:name="_Toc79498857"/>
      <w:r w:rsidR="0026036B">
        <w:t>EXPLORAR</w:t>
      </w:r>
      <w:bookmarkEnd w:id="7"/>
    </w:p>
    <w:p w14:paraId="3B03BA2A" w14:textId="79701777" w:rsidR="00746380" w:rsidRDefault="00A927F3" w:rsidP="00746380">
      <w:pPr>
        <w:pStyle w:val="Ttulo2"/>
      </w:pPr>
      <w:bookmarkStart w:id="8" w:name="_Toc79498858"/>
      <w:r>
        <w:t>Dados e Fontes</w:t>
      </w:r>
      <w:bookmarkEnd w:id="8"/>
    </w:p>
    <w:p w14:paraId="3E625FC4" w14:textId="6D8AAF72" w:rsidR="00B90037" w:rsidRDefault="00746380" w:rsidP="00746380">
      <w:r>
        <w:tab/>
      </w:r>
      <w:r w:rsidR="001B4058">
        <w:t>Fora utilizado o Relatório Mundial da Felicidade do ano 2021</w:t>
      </w:r>
      <w:r w:rsidR="001C504C">
        <w:t xml:space="preserve">, facilmente encontrado em inglês sob o nome de ‘World </w:t>
      </w:r>
      <w:proofErr w:type="spellStart"/>
      <w:r w:rsidR="001C504C">
        <w:t>Happiness</w:t>
      </w:r>
      <w:proofErr w:type="spellEnd"/>
      <w:r w:rsidR="001C504C">
        <w:t xml:space="preserve"> </w:t>
      </w:r>
      <w:proofErr w:type="spellStart"/>
      <w:r w:rsidR="001C504C">
        <w:t>Report</w:t>
      </w:r>
      <w:proofErr w:type="spellEnd"/>
      <w:r w:rsidR="001C504C">
        <w:t xml:space="preserve">’, </w:t>
      </w:r>
      <w:r w:rsidR="00633A93">
        <w:t>uma série de dados disponíveis em reportagens na internet e o livro “</w:t>
      </w:r>
      <w:proofErr w:type="spellStart"/>
      <w:r w:rsidR="00633A93">
        <w:t>Why</w:t>
      </w:r>
      <w:proofErr w:type="spellEnd"/>
      <w:r w:rsidR="00633A93">
        <w:t xml:space="preserve"> </w:t>
      </w:r>
      <w:proofErr w:type="spellStart"/>
      <w:r w:rsidR="00633A93">
        <w:t>Nations</w:t>
      </w:r>
      <w:proofErr w:type="spellEnd"/>
      <w:r w:rsidR="00633A93">
        <w:t xml:space="preserve"> </w:t>
      </w:r>
      <w:proofErr w:type="spellStart"/>
      <w:r w:rsidR="00633A93">
        <w:t>fails</w:t>
      </w:r>
      <w:proofErr w:type="spellEnd"/>
      <w:r w:rsidR="00633A93">
        <w:t xml:space="preserve">” da dupla </w:t>
      </w:r>
      <w:proofErr w:type="spellStart"/>
      <w:r w:rsidR="00633A93">
        <w:t>Acemoglu</w:t>
      </w:r>
      <w:proofErr w:type="spellEnd"/>
      <w:r w:rsidR="00633A93">
        <w:t xml:space="preserve"> e Robinson. Links estarão dispon</w:t>
      </w:r>
      <w:r w:rsidR="001F0B9D">
        <w:t>í</w:t>
      </w:r>
      <w:r w:rsidR="00633A93">
        <w:t>v</w:t>
      </w:r>
      <w:r w:rsidR="001F0B9D">
        <w:t>e</w:t>
      </w:r>
      <w:r w:rsidR="00633A93">
        <w:t xml:space="preserve">is na última folha. </w:t>
      </w:r>
    </w:p>
    <w:p w14:paraId="796CF8E3" w14:textId="62FBAFF8" w:rsidR="005318A4" w:rsidRDefault="00A927F3" w:rsidP="005318A4">
      <w:pPr>
        <w:pStyle w:val="Ttulo2"/>
      </w:pPr>
      <w:bookmarkStart w:id="9" w:name="_Toc79498859"/>
      <w:r>
        <w:t>Análise</w:t>
      </w:r>
      <w:bookmarkEnd w:id="9"/>
    </w:p>
    <w:p w14:paraId="64951D6A" w14:textId="28A06F4B" w:rsidR="005318A4" w:rsidRDefault="005318A4" w:rsidP="005318A4">
      <w:r>
        <w:tab/>
      </w:r>
      <w:r w:rsidR="00C627F0">
        <w:t xml:space="preserve">O ano de 2020 foi um ano diferente de qualquer outro. O efeito </w:t>
      </w:r>
      <w:r w:rsidR="00E41258">
        <w:t>da pandemia do coronavírus alterou completamente o ‘</w:t>
      </w:r>
      <w:proofErr w:type="spellStart"/>
      <w:r w:rsidR="00E41258">
        <w:t>Zeitgeist</w:t>
      </w:r>
      <w:proofErr w:type="spellEnd"/>
      <w:r w:rsidR="00E41258">
        <w:t>’ (espírito do tempo)</w:t>
      </w:r>
      <w:r w:rsidR="00944926">
        <w:t xml:space="preserve"> do mundo</w:t>
      </w:r>
      <w:r w:rsidR="00994053">
        <w:t>,</w:t>
      </w:r>
      <w:r w:rsidR="00944926">
        <w:t xml:space="preserve"> no qual</w:t>
      </w:r>
      <w:r w:rsidR="00994053">
        <w:t xml:space="preserve"> não importa o quanto tent</w:t>
      </w:r>
      <w:r w:rsidR="00944926">
        <w:t>e</w:t>
      </w:r>
      <w:r w:rsidR="00994053">
        <w:t xml:space="preserve">mos recriar o passado </w:t>
      </w:r>
      <w:r w:rsidR="00944926">
        <w:t>esse jamais voltará ao seu estado pretérito</w:t>
      </w:r>
      <w:r w:rsidR="00994053">
        <w:t>, com isso</w:t>
      </w:r>
      <w:r w:rsidR="00E41258">
        <w:t xml:space="preserve"> partimos para uma nova época</w:t>
      </w:r>
      <w:r w:rsidR="00994053">
        <w:t xml:space="preserve"> junto</w:t>
      </w:r>
      <w:r w:rsidR="00E41258">
        <w:t xml:space="preserve"> </w:t>
      </w:r>
      <w:r w:rsidR="00944926">
        <w:t xml:space="preserve">a </w:t>
      </w:r>
      <w:r w:rsidR="00E41258">
        <w:t>novos costumes</w:t>
      </w:r>
      <w:r w:rsidR="00944926">
        <w:t>. O</w:t>
      </w:r>
      <w:r w:rsidR="00E41258">
        <w:t xml:space="preserve"> Relatório Mundial da Felicidade de 2021</w:t>
      </w:r>
      <w:r w:rsidR="00944926">
        <w:t xml:space="preserve"> será uma peça fundamental para o projeto, nele</w:t>
      </w:r>
      <w:r w:rsidR="00180A39">
        <w:t xml:space="preserve"> </w:t>
      </w:r>
      <w:r w:rsidR="00944926">
        <w:t>há</w:t>
      </w:r>
      <w:r w:rsidR="00180A39">
        <w:t xml:space="preserve"> uma</w:t>
      </w:r>
      <w:r w:rsidR="00944926">
        <w:t xml:space="preserve"> var</w:t>
      </w:r>
      <w:r w:rsidR="001F0B9D">
        <w:t>iá</w:t>
      </w:r>
      <w:r w:rsidR="00944926">
        <w:t>vel</w:t>
      </w:r>
      <w:r w:rsidR="00180A39">
        <w:t xml:space="preserve"> chamada de ‘</w:t>
      </w:r>
      <w:proofErr w:type="spellStart"/>
      <w:r w:rsidR="00180A39">
        <w:t>Ladder</w:t>
      </w:r>
      <w:proofErr w:type="spellEnd"/>
      <w:r w:rsidR="00180A39">
        <w:t xml:space="preserve"> Score’ (no qual irei me referir somente como </w:t>
      </w:r>
      <w:r w:rsidR="00A57C62">
        <w:t>‘</w:t>
      </w:r>
      <w:r w:rsidR="00591E3D">
        <w:t>P</w:t>
      </w:r>
      <w:r w:rsidR="00180A39">
        <w:t>ontuação</w:t>
      </w:r>
      <w:r w:rsidR="00A57C62">
        <w:t>’</w:t>
      </w:r>
      <w:r w:rsidR="00180A39">
        <w:t xml:space="preserve">) que mede </w:t>
      </w:r>
      <w:r w:rsidR="00944926">
        <w:t xml:space="preserve">de maneira quantitativa </w:t>
      </w:r>
      <w:r w:rsidR="00180A39">
        <w:t>a felicidade de uma nação,</w:t>
      </w:r>
      <w:r w:rsidR="00944926">
        <w:t xml:space="preserve"> </w:t>
      </w:r>
      <w:r w:rsidR="00180A39">
        <w:t>dependente de alguns parâmetros</w:t>
      </w:r>
      <w:r w:rsidR="00944926">
        <w:t>,</w:t>
      </w:r>
      <w:r w:rsidR="00180A39">
        <w:t xml:space="preserve"> </w:t>
      </w:r>
      <w:r w:rsidR="00A57C62">
        <w:t>‘</w:t>
      </w:r>
      <w:r w:rsidR="00EF4755">
        <w:t>L</w:t>
      </w:r>
      <w:r w:rsidR="00180A39">
        <w:t>ogaritmo do PIB per capita</w:t>
      </w:r>
      <w:r w:rsidR="00A57C62">
        <w:t>’</w:t>
      </w:r>
      <w:r w:rsidR="00180A39">
        <w:t xml:space="preserve">, </w:t>
      </w:r>
      <w:r w:rsidR="00A57C62">
        <w:t>‘</w:t>
      </w:r>
      <w:r w:rsidR="00EF4755">
        <w:t>S</w:t>
      </w:r>
      <w:r w:rsidR="00180A39">
        <w:t>uporte social</w:t>
      </w:r>
      <w:r w:rsidR="00A57C62">
        <w:t>’</w:t>
      </w:r>
      <w:r w:rsidR="00180A39">
        <w:t xml:space="preserve">, </w:t>
      </w:r>
      <w:r w:rsidR="00A57C62">
        <w:t>‘</w:t>
      </w:r>
      <w:r w:rsidR="00EF4755">
        <w:t>E</w:t>
      </w:r>
      <w:r w:rsidR="00180A39">
        <w:t>xpectativa de vida</w:t>
      </w:r>
      <w:r w:rsidR="00A57C62">
        <w:t>’</w:t>
      </w:r>
      <w:r w:rsidR="00180A39">
        <w:t xml:space="preserve">, </w:t>
      </w:r>
      <w:r w:rsidR="00A57C62">
        <w:t>‘</w:t>
      </w:r>
      <w:r w:rsidR="00EF4755">
        <w:t>L</w:t>
      </w:r>
      <w:r w:rsidR="00180A39">
        <w:t>iberdade de realizar escolhas</w:t>
      </w:r>
      <w:r w:rsidR="00A57C62">
        <w:t>’</w:t>
      </w:r>
      <w:r w:rsidR="00180A39">
        <w:t xml:space="preserve">, </w:t>
      </w:r>
      <w:r w:rsidR="00A57C62">
        <w:t>‘</w:t>
      </w:r>
      <w:r w:rsidR="00EF4755">
        <w:t>G</w:t>
      </w:r>
      <w:r w:rsidR="00180A39">
        <w:t>enerosidade</w:t>
      </w:r>
      <w:r w:rsidR="00A57C62">
        <w:t>’</w:t>
      </w:r>
      <w:r w:rsidR="00180A39">
        <w:t xml:space="preserve">, </w:t>
      </w:r>
      <w:r w:rsidR="00A57C62">
        <w:t>‘</w:t>
      </w:r>
      <w:r w:rsidR="00EF4755">
        <w:t>P</w:t>
      </w:r>
      <w:r w:rsidR="00180A39">
        <w:t>ercepção d</w:t>
      </w:r>
      <w:r w:rsidR="00EF4755">
        <w:t>a</w:t>
      </w:r>
      <w:r w:rsidR="00944926">
        <w:t xml:space="preserve"> </w:t>
      </w:r>
      <w:r w:rsidR="00180A39">
        <w:t>corrupção</w:t>
      </w:r>
      <w:r w:rsidR="00A57C62">
        <w:t>’</w:t>
      </w:r>
      <w:r w:rsidR="00180A39">
        <w:t xml:space="preserve"> e </w:t>
      </w:r>
      <w:r w:rsidR="00A57C62">
        <w:t>‘</w:t>
      </w:r>
      <w:r w:rsidR="00EF4755">
        <w:t>Di</w:t>
      </w:r>
      <w:r w:rsidR="00180A39">
        <w:t>stopia</w:t>
      </w:r>
      <w:r w:rsidR="00A57C62">
        <w:t>’</w:t>
      </w:r>
      <w:r w:rsidR="00944926">
        <w:t>.</w:t>
      </w:r>
      <w:r w:rsidR="00180A39">
        <w:t xml:space="preserve"> </w:t>
      </w:r>
      <w:r w:rsidR="00944926">
        <w:t>E</w:t>
      </w:r>
      <w:r w:rsidR="00180A39">
        <w:t xml:space="preserve">sse último </w:t>
      </w:r>
      <w:r w:rsidR="00944926">
        <w:t>é</w:t>
      </w:r>
      <w:r w:rsidR="00180A39">
        <w:t xml:space="preserve"> uma comparação de como o país analisado se sai ao lado de um país fictício com as piores condições</w:t>
      </w:r>
      <w:r w:rsidR="00944926">
        <w:t xml:space="preserve"> possíveis</w:t>
      </w:r>
      <w:r w:rsidR="00180A39">
        <w:t>.</w:t>
      </w:r>
      <w:r w:rsidR="00E41258">
        <w:t xml:space="preserve"> </w:t>
      </w:r>
      <w:r w:rsidR="00944926">
        <w:t>Com isso, s</w:t>
      </w:r>
      <w:r w:rsidR="00180A39">
        <w:t>erá analisado o</w:t>
      </w:r>
      <w:r w:rsidR="00E41258">
        <w:t>s efeitos do COVID-19 na estrutura e qualidade da vida das pessoas</w:t>
      </w:r>
      <w:r w:rsidR="00180A39">
        <w:t xml:space="preserve"> </w:t>
      </w:r>
      <w:r w:rsidR="00944926">
        <w:t>e o que as nações podem realizar</w:t>
      </w:r>
      <w:r w:rsidR="00180A39">
        <w:t xml:space="preserve"> </w:t>
      </w:r>
      <w:r w:rsidR="00944926">
        <w:t>para resolver, ou pelo menos diminuir, o mal causado sobre o bem-esta</w:t>
      </w:r>
      <w:r w:rsidR="001F0B9D">
        <w:t>r</w:t>
      </w:r>
      <w:r w:rsidR="00944926">
        <w:t xml:space="preserve"> da sociedade.</w:t>
      </w:r>
      <w:r w:rsidR="00180A39">
        <w:t xml:space="preserve">  </w:t>
      </w:r>
      <w:r w:rsidR="00E41258">
        <w:t xml:space="preserve"> </w:t>
      </w:r>
    </w:p>
    <w:p w14:paraId="112B6AEB" w14:textId="014034BF" w:rsidR="00E53A34" w:rsidRDefault="00E75210" w:rsidP="005318A4">
      <w:r>
        <w:tab/>
        <w:t>Uma d</w:t>
      </w:r>
      <w:r w:rsidR="00944926">
        <w:t>as</w:t>
      </w:r>
      <w:r>
        <w:t xml:space="preserve"> consequência</w:t>
      </w:r>
      <w:r w:rsidR="00944926">
        <w:t>s</w:t>
      </w:r>
      <w:r>
        <w:t xml:space="preserve"> da pandemia </w:t>
      </w:r>
      <w:r w:rsidR="00944926">
        <w:t xml:space="preserve">mais subvalorizadas, </w:t>
      </w:r>
      <w:r>
        <w:t>fo</w:t>
      </w:r>
      <w:r w:rsidR="001F0B9D">
        <w:t>i</w:t>
      </w:r>
      <w:r>
        <w:t xml:space="preserve"> o impacto na saúde mental da população. Ocorreu um </w:t>
      </w:r>
      <w:proofErr w:type="spellStart"/>
      <w:r>
        <w:t>declinío</w:t>
      </w:r>
      <w:proofErr w:type="spellEnd"/>
      <w:r>
        <w:t xml:space="preserve"> imediato por todo o globo, mesmo melhorando após o baqu</w:t>
      </w:r>
      <w:r w:rsidR="001C6FBE">
        <w:t>e</w:t>
      </w:r>
      <w:r>
        <w:t xml:space="preserve"> </w:t>
      </w:r>
      <w:r w:rsidR="001C6FBE">
        <w:t xml:space="preserve">inicial, ela </w:t>
      </w:r>
      <w:r>
        <w:t>não voltou</w:t>
      </w:r>
      <w:r w:rsidR="001C6FBE">
        <w:t xml:space="preserve"> para o estágio precedente.</w:t>
      </w:r>
      <w:r w:rsidR="00002D1E">
        <w:t xml:space="preserve"> No Reino Unido cerca de 22% da população </w:t>
      </w:r>
      <w:r w:rsidR="00D865A5">
        <w:t xml:space="preserve">teve uma saúde mental consistentemente e </w:t>
      </w:r>
      <w:proofErr w:type="spellStart"/>
      <w:r w:rsidR="00D865A5">
        <w:t>sign</w:t>
      </w:r>
      <w:r w:rsidR="001F0B9D">
        <w:t>i</w:t>
      </w:r>
      <w:r w:rsidR="00D865A5">
        <w:t>ficamente</w:t>
      </w:r>
      <w:proofErr w:type="spellEnd"/>
      <w:r w:rsidR="00D865A5">
        <w:t xml:space="preserve"> pior d</w:t>
      </w:r>
      <w:r w:rsidR="001F0B9D">
        <w:t>o</w:t>
      </w:r>
      <w:r w:rsidR="00E53A34">
        <w:t xml:space="preserve"> que </w:t>
      </w:r>
      <w:r w:rsidR="001F0B9D">
        <w:t>n</w:t>
      </w:r>
      <w:r w:rsidR="00E53A34">
        <w:t>o</w:t>
      </w:r>
      <w:r w:rsidR="00D865A5">
        <w:t xml:space="preserve"> período </w:t>
      </w:r>
      <w:proofErr w:type="spellStart"/>
      <w:r w:rsidR="00D865A5">
        <w:t>pré</w:t>
      </w:r>
      <w:proofErr w:type="spellEnd"/>
      <w:r w:rsidR="00D865A5">
        <w:t>-pandêmico.</w:t>
      </w:r>
      <w:r w:rsidR="001C6FBE">
        <w:t xml:space="preserve"> A política de distanciamento/ isolamento social criou um grande obstáculo para as conexões sociais, um fator determinante para sua felicidade. </w:t>
      </w:r>
      <w:r w:rsidR="00E53A34">
        <w:t>Países que obtiveram mais causalidades</w:t>
      </w:r>
      <w:r w:rsidR="00376918">
        <w:t>;</w:t>
      </w:r>
      <w:r w:rsidR="00683446">
        <w:t xml:space="preserve"> em exemplo: Brasil, Peru, Índia</w:t>
      </w:r>
      <w:r w:rsidR="00944926">
        <w:t xml:space="preserve"> e </w:t>
      </w:r>
      <w:r w:rsidR="00B20066">
        <w:t>Indonésia</w:t>
      </w:r>
      <w:r w:rsidR="00376918">
        <w:t>;</w:t>
      </w:r>
      <w:r w:rsidR="00E53A34">
        <w:t xml:space="preserve"> sofreram impactos considerave</w:t>
      </w:r>
      <w:r w:rsidR="001F0B9D">
        <w:t>l</w:t>
      </w:r>
      <w:r w:rsidR="00E53A34">
        <w:t xml:space="preserve">mente maiores no seu bem-estar, com o adoecimento e morte de </w:t>
      </w:r>
      <w:r w:rsidR="00E53A34">
        <w:lastRenderedPageBreak/>
        <w:t>pessoas,</w:t>
      </w:r>
      <w:r w:rsidR="00591E3D">
        <w:t xml:space="preserve"> esse desamparo de suporte e ação</w:t>
      </w:r>
      <w:r w:rsidR="00683446">
        <w:t xml:space="preserve"> pelos governos</w:t>
      </w:r>
      <w:r w:rsidR="00591E3D">
        <w:t xml:space="preserve"> causa um</w:t>
      </w:r>
      <w:r w:rsidR="00E53A34">
        <w:t xml:space="preserve"> sentimento de descontentamento da população </w:t>
      </w:r>
      <w:r w:rsidR="00591E3D">
        <w:t>sobre as</w:t>
      </w:r>
      <w:r w:rsidR="00E53A34">
        <w:t xml:space="preserve"> instituições</w:t>
      </w:r>
      <w:r w:rsidR="00591E3D">
        <w:t>,</w:t>
      </w:r>
      <w:r w:rsidR="00E53A34">
        <w:t xml:space="preserve"> em sua maioria países já democraticamente frágeis. </w:t>
      </w:r>
      <w:r w:rsidR="00180A39">
        <w:t xml:space="preserve">Agora </w:t>
      </w:r>
      <w:r w:rsidR="00944926">
        <w:t>ao avaliar</w:t>
      </w:r>
      <w:r w:rsidR="00180A39">
        <w:t xml:space="preserve"> de maneira quantitativa, </w:t>
      </w:r>
      <w:r w:rsidR="00EF4755">
        <w:t>os últimos exemplos</w:t>
      </w:r>
      <w:r w:rsidR="00A57C62">
        <w:t xml:space="preserve"> dos impactos</w:t>
      </w:r>
      <w:r w:rsidR="00EF4755">
        <w:t xml:space="preserve"> têm efeitos nos par</w:t>
      </w:r>
      <w:r w:rsidR="001F0B9D">
        <w:t>â</w:t>
      </w:r>
      <w:r w:rsidR="00EF4755">
        <w:t>m</w:t>
      </w:r>
      <w:r w:rsidR="001F0B9D">
        <w:t>e</w:t>
      </w:r>
      <w:r w:rsidR="00EF4755">
        <w:t xml:space="preserve">tros de </w:t>
      </w:r>
      <w:r w:rsidR="00A57C62">
        <w:t>‘</w:t>
      </w:r>
      <w:r w:rsidR="00EF4755">
        <w:t>Suporte social</w:t>
      </w:r>
      <w:r w:rsidR="00A57C62">
        <w:t>’, (descaso com a saúde física e mental)</w:t>
      </w:r>
      <w:r w:rsidR="00EF4755">
        <w:t xml:space="preserve">, </w:t>
      </w:r>
      <w:r w:rsidR="00A57C62">
        <w:t>‘</w:t>
      </w:r>
      <w:r w:rsidR="00EF4755">
        <w:t>Expectativa de vida</w:t>
      </w:r>
      <w:r w:rsidR="00A57C62">
        <w:t>’ (centenas de milhares de mortes),</w:t>
      </w:r>
      <w:r w:rsidR="00EF4755">
        <w:t xml:space="preserve"> e </w:t>
      </w:r>
      <w:r w:rsidR="00A57C62">
        <w:t>‘</w:t>
      </w:r>
      <w:r w:rsidR="00EF4755">
        <w:t>Percepção da corrupção</w:t>
      </w:r>
      <w:r w:rsidR="00A57C62">
        <w:t>’ (diversos casos já relatados, além do descrédito as instituições)</w:t>
      </w:r>
      <w:r w:rsidR="00683446">
        <w:t xml:space="preserve">, o que reduz a </w:t>
      </w:r>
      <w:r w:rsidR="00A57C62">
        <w:t>‘</w:t>
      </w:r>
      <w:r w:rsidR="00683446">
        <w:t>Pontuação</w:t>
      </w:r>
      <w:r w:rsidR="00A57C62">
        <w:t>’</w:t>
      </w:r>
      <w:r w:rsidR="00683446">
        <w:t xml:space="preserve"> desses país</w:t>
      </w:r>
      <w:r w:rsidR="00A57C62">
        <w:t>es, que é perceptível na redução da felicidade média durante o último ano, mesmo de que seja uma visão subjetiva</w:t>
      </w:r>
      <w:r w:rsidR="00683446">
        <w:t>.</w:t>
      </w:r>
    </w:p>
    <w:p w14:paraId="3F36CD3A" w14:textId="17343238" w:rsidR="00E75210" w:rsidRDefault="00E53A34" w:rsidP="005318A4">
      <w:r>
        <w:tab/>
      </w:r>
      <w:r w:rsidR="00376918">
        <w:t>No outro aspecto, o</w:t>
      </w:r>
      <w:r w:rsidR="001C6FBE">
        <w:t xml:space="preserve"> impacto da economia junto ao desemprego afeta principalmente as classes menos favorecidas da sociedade,</w:t>
      </w:r>
      <w:r w:rsidR="00D865A5">
        <w:t xml:space="preserve"> como</w:t>
      </w:r>
      <w:r w:rsidR="001C6FBE">
        <w:t xml:space="preserve"> a população jovem, de baixa renda e </w:t>
      </w:r>
      <w:r w:rsidR="00D865A5">
        <w:t xml:space="preserve">de </w:t>
      </w:r>
      <w:r w:rsidR="001C6FBE">
        <w:t>pouca especializa</w:t>
      </w:r>
      <w:r w:rsidR="00A57C62">
        <w:t>ção</w:t>
      </w:r>
      <w:r w:rsidR="00376918">
        <w:t>,</w:t>
      </w:r>
      <w:r w:rsidR="001C6FBE">
        <w:t xml:space="preserve"> o qual atinge o </w:t>
      </w:r>
      <w:r w:rsidR="00002D1E">
        <w:t>seu bem-estar</w:t>
      </w:r>
      <w:r w:rsidR="00C10F90">
        <w:t>, tão como a variável</w:t>
      </w:r>
      <w:r w:rsidR="00A57C62">
        <w:t xml:space="preserve"> ‘</w:t>
      </w:r>
      <w:r w:rsidR="00C10F90">
        <w:t>Logaritmo do PIB per capita</w:t>
      </w:r>
      <w:r w:rsidR="00A57C62">
        <w:t>’</w:t>
      </w:r>
      <w:r w:rsidR="00002D1E">
        <w:t>.</w:t>
      </w:r>
      <w:r w:rsidR="00D865A5">
        <w:t xml:space="preserve"> </w:t>
      </w:r>
      <w:r w:rsidR="00376918">
        <w:t xml:space="preserve">No Brasil, </w:t>
      </w:r>
      <w:r w:rsidR="001F0B9D">
        <w:t>n</w:t>
      </w:r>
      <w:r w:rsidR="00D865A5">
        <w:t xml:space="preserve">esses últimos dois anos </w:t>
      </w:r>
      <w:r w:rsidR="00376918">
        <w:t>houve um aumento de</w:t>
      </w:r>
      <w:r w:rsidR="00D865A5">
        <w:t xml:space="preserve"> 9,1 milhões de pessoas abaixo da linha da pobreza</w:t>
      </w:r>
      <w:r w:rsidR="00376918">
        <w:t>.</w:t>
      </w:r>
      <w:r w:rsidR="00A35E97">
        <w:t xml:space="preserve"> No</w:t>
      </w:r>
      <w:r w:rsidR="00376918">
        <w:t xml:space="preserve"> Peru cerca de 30% da população vive na pobreza, um crescimento de 9,9 pontos percentuais</w:t>
      </w:r>
      <w:r w:rsidR="00A35E97">
        <w:t xml:space="preserve">. Índia e Indonésia idem, ambos os países tiveram regresso no bem-estar de suas populações. </w:t>
      </w:r>
      <w:r w:rsidR="00D865A5">
        <w:t>Mesmo com a criação de auxílios</w:t>
      </w:r>
      <w:r w:rsidR="00C10F90">
        <w:t xml:space="preserve"> e a tentativa de controle</w:t>
      </w:r>
      <w:r w:rsidR="00D865A5">
        <w:t xml:space="preserve"> por parte d</w:t>
      </w:r>
      <w:r w:rsidR="00C10F90">
        <w:t>estes</w:t>
      </w:r>
      <w:r w:rsidR="00D865A5">
        <w:t xml:space="preserve"> Estado</w:t>
      </w:r>
      <w:r w:rsidR="00C10F90">
        <w:t>s</w:t>
      </w:r>
      <w:r w:rsidR="00D865A5">
        <w:t>,</w:t>
      </w:r>
      <w:r w:rsidR="00C10F90">
        <w:t xml:space="preserve"> foram somente medidas reativas, não se vê proatividade nas atitudes dos líderes, assim também afetará a </w:t>
      </w:r>
      <w:r w:rsidR="00A57C62">
        <w:t>‘</w:t>
      </w:r>
      <w:r w:rsidR="00C10F90">
        <w:t>Percepção da corrupção</w:t>
      </w:r>
      <w:r w:rsidR="00A57C62">
        <w:t>’</w:t>
      </w:r>
      <w:r w:rsidR="00C10F90">
        <w:t>.</w:t>
      </w:r>
    </w:p>
    <w:p w14:paraId="590C8738" w14:textId="6A40AD9D" w:rsidR="00227A9A" w:rsidRDefault="00C10F90" w:rsidP="00227A9A">
      <w:r>
        <w:tab/>
        <w:t>Agora, o que nossos decisores políticos poderiam fazer</w:t>
      </w:r>
      <w:r w:rsidR="00043A43">
        <w:t xml:space="preserve"> a fim de melhorar o bem-estar de sua nação? </w:t>
      </w:r>
      <w:r w:rsidR="00A57C62">
        <w:t>E</w:t>
      </w:r>
      <w:r w:rsidR="00043A43">
        <w:t>ssa provavelmente é uma das perguntas mais antigas d</w:t>
      </w:r>
      <w:r w:rsidR="00A57C62">
        <w:t xml:space="preserve">o </w:t>
      </w:r>
      <w:r w:rsidR="001F0B9D">
        <w:t>i</w:t>
      </w:r>
      <w:r w:rsidR="00A57C62">
        <w:t>n</w:t>
      </w:r>
      <w:r w:rsidR="001F0B9D">
        <w:t>í</w:t>
      </w:r>
      <w:r w:rsidR="00A57C62">
        <w:t>cio da sociedade</w:t>
      </w:r>
      <w:r w:rsidR="00043A43">
        <w:t xml:space="preserve">, como na teoria utilitarista de </w:t>
      </w:r>
      <w:r w:rsidR="00A57C62">
        <w:t>Bentham e</w:t>
      </w:r>
      <w:r w:rsidR="00043A43">
        <w:t xml:space="preserve"> Mill</w:t>
      </w:r>
      <w:r w:rsidR="001E76A3">
        <w:t xml:space="preserve"> e</w:t>
      </w:r>
      <w:r w:rsidR="00A57C62">
        <w:t xml:space="preserve"> no</w:t>
      </w:r>
      <w:r w:rsidR="001E76A3">
        <w:t>s</w:t>
      </w:r>
      <w:r w:rsidR="00A57C62">
        <w:t xml:space="preserve"> </w:t>
      </w:r>
      <w:r w:rsidR="00043A43">
        <w:t xml:space="preserve">mais </w:t>
      </w:r>
      <w:r w:rsidR="001E76A3">
        <w:t>antigos epicurismo</w:t>
      </w:r>
      <w:r w:rsidR="00043A43">
        <w:t xml:space="preserve"> </w:t>
      </w:r>
      <w:r w:rsidR="001E76A3">
        <w:t>e hedonismo d</w:t>
      </w:r>
      <w:r w:rsidR="00043A43">
        <w:t xml:space="preserve">a Grécia </w:t>
      </w:r>
      <w:r w:rsidR="001E76A3">
        <w:t>antiga</w:t>
      </w:r>
      <w:r w:rsidR="00043A43">
        <w:t xml:space="preserve">. Sendo uma ciência </w:t>
      </w:r>
      <w:r w:rsidR="001E76A3">
        <w:t>milenar</w:t>
      </w:r>
      <w:r w:rsidR="00043A43">
        <w:t xml:space="preserve">, já evoluímos muito </w:t>
      </w:r>
      <w:r w:rsidR="004F6663">
        <w:t xml:space="preserve">como sociedade durante os milênios, </w:t>
      </w:r>
      <w:r w:rsidR="001E76A3">
        <w:t>de maneira acentuada</w:t>
      </w:r>
      <w:r w:rsidR="004F6663">
        <w:t xml:space="preserve"> após a Revolução Industrial</w:t>
      </w:r>
      <w:r w:rsidR="001E76A3">
        <w:t>,</w:t>
      </w:r>
      <w:r w:rsidR="004F6663">
        <w:t xml:space="preserve"> </w:t>
      </w:r>
      <w:r w:rsidR="00B20066">
        <w:t xml:space="preserve">todavia </w:t>
      </w:r>
      <w:r w:rsidR="004F6663">
        <w:t xml:space="preserve">a </w:t>
      </w:r>
      <w:r w:rsidR="001E76A3">
        <w:t>ciência é um progresso constante interminável então há muito a ser melhorado</w:t>
      </w:r>
      <w:r w:rsidR="004F6663">
        <w:t xml:space="preserve">. Partiremos de um caso próximo que é o Brasil. </w:t>
      </w:r>
      <w:r w:rsidR="00227A9A">
        <w:t>Hoje, as duas maiores ameaças econômicas</w:t>
      </w:r>
      <w:r w:rsidR="001E76A3">
        <w:t xml:space="preserve"> para a população geral</w:t>
      </w:r>
      <w:r w:rsidR="00227A9A">
        <w:t xml:space="preserve"> são a inflação e o desemprego, grandes inimigos do passado. </w:t>
      </w:r>
      <w:r w:rsidR="001E76A3">
        <w:t>O país já possui experiência no combate desse dragão</w:t>
      </w:r>
      <w:r w:rsidR="00227A9A">
        <w:t xml:space="preserve">, como fora </w:t>
      </w:r>
      <w:r w:rsidR="001E76A3">
        <w:t>resolvido</w:t>
      </w:r>
      <w:r w:rsidR="00227A9A">
        <w:t xml:space="preserve"> </w:t>
      </w:r>
      <w:r w:rsidR="001E76A3">
        <w:t>n</w:t>
      </w:r>
      <w:r w:rsidR="00227A9A">
        <w:t xml:space="preserve">o Plano Real e </w:t>
      </w:r>
      <w:r w:rsidR="001E76A3">
        <w:t>em menor escala sob</w:t>
      </w:r>
      <w:r w:rsidR="00227A9A">
        <w:t xml:space="preserve"> o governo de transição</w:t>
      </w:r>
      <w:r w:rsidR="001E76A3">
        <w:t xml:space="preserve"> de Temer</w:t>
      </w:r>
      <w:r w:rsidR="00227A9A">
        <w:t>,</w:t>
      </w:r>
      <w:r w:rsidR="001E76A3">
        <w:t xml:space="preserve"> o qual significa que </w:t>
      </w:r>
      <w:r w:rsidR="00227A9A">
        <w:t>ainda possuímos os mecanismos e técnicos capacitados para a solucionar essa dificuldade. Na questão do desemprego</w:t>
      </w:r>
      <w:r w:rsidR="008C2DB4">
        <w:t xml:space="preserve"> o mesmo pode ser dito</w:t>
      </w:r>
      <w:r w:rsidR="00227A9A">
        <w:t>, apesar d</w:t>
      </w:r>
      <w:r w:rsidR="008C2DB4">
        <w:t>e apenas ter sido obtida uma</w:t>
      </w:r>
      <w:r w:rsidR="00227A9A">
        <w:t xml:space="preserve"> melhora parcial no </w:t>
      </w:r>
      <w:r w:rsidR="00227A9A">
        <w:lastRenderedPageBreak/>
        <w:t xml:space="preserve">governo </w:t>
      </w:r>
      <w:r w:rsidR="001F0B9D">
        <w:t>‘</w:t>
      </w:r>
      <w:proofErr w:type="spellStart"/>
      <w:r w:rsidR="008C2DB4">
        <w:t>MDBista</w:t>
      </w:r>
      <w:proofErr w:type="spellEnd"/>
      <w:r w:rsidR="001F0B9D">
        <w:t>’</w:t>
      </w:r>
      <w:r w:rsidR="008C2DB4">
        <w:t>, e</w:t>
      </w:r>
      <w:r w:rsidR="00227A9A">
        <w:t xml:space="preserve"> com a pandemia</w:t>
      </w:r>
      <w:r w:rsidR="008C2DB4">
        <w:t xml:space="preserve"> em que é intensificado o problema,</w:t>
      </w:r>
      <w:r w:rsidR="00227A9A">
        <w:t xml:space="preserve"> </w:t>
      </w:r>
      <w:r w:rsidR="008C2DB4">
        <w:t>há solução.</w:t>
      </w:r>
    </w:p>
    <w:p w14:paraId="2F3BE587" w14:textId="7061E587" w:rsidR="00E9095A" w:rsidRDefault="00227A9A" w:rsidP="005318A4">
      <w:r>
        <w:tab/>
      </w:r>
      <w:r w:rsidR="00B20066">
        <w:t>Em comparação aos outros países citados</w:t>
      </w:r>
      <w:r w:rsidR="00C8687F">
        <w:t>, o Brasil</w:t>
      </w:r>
      <w:r w:rsidR="00B20066">
        <w:t xml:space="preserve"> possui uma</w:t>
      </w:r>
      <w:r w:rsidR="008C2DB4">
        <w:t xml:space="preserve"> outra</w:t>
      </w:r>
      <w:r w:rsidR="00B20066">
        <w:t xml:space="preserve"> vantagem que ajudou muito em nosso combate da pandemia, um sistema de saúde amplo e universal, além de outros mecanismos de </w:t>
      </w:r>
      <w:r w:rsidR="001F0B9D">
        <w:t>‘S</w:t>
      </w:r>
      <w:r w:rsidR="00B20066">
        <w:t>uporte social</w:t>
      </w:r>
      <w:r w:rsidR="001F0B9D">
        <w:t>’</w:t>
      </w:r>
      <w:r w:rsidR="001B59DC">
        <w:t xml:space="preserve">, que salvaram o país de uma catástrofe maior. Porém, novamente, está abaixo de nossos ideais, como o modelo </w:t>
      </w:r>
      <w:r w:rsidR="0035598B">
        <w:t>b</w:t>
      </w:r>
      <w:r w:rsidR="001B59DC">
        <w:t xml:space="preserve">ritânico e </w:t>
      </w:r>
      <w:r w:rsidR="0035598B">
        <w:t>s</w:t>
      </w:r>
      <w:r w:rsidR="001B59DC">
        <w:t>ueco que inspiraram o SUS. Com essa finalidade</w:t>
      </w:r>
      <w:r w:rsidR="0035598B">
        <w:t>, devemos contemplar o porquê dessas nações terem sistemas melhores? No livro “</w:t>
      </w:r>
      <w:proofErr w:type="spellStart"/>
      <w:r w:rsidR="0035598B">
        <w:t>Why</w:t>
      </w:r>
      <w:proofErr w:type="spellEnd"/>
      <w:r w:rsidR="0035598B">
        <w:t xml:space="preserve"> </w:t>
      </w:r>
      <w:proofErr w:type="spellStart"/>
      <w:r w:rsidR="0035598B">
        <w:t>Nations</w:t>
      </w:r>
      <w:proofErr w:type="spellEnd"/>
      <w:r w:rsidR="0035598B">
        <w:t xml:space="preserve"> </w:t>
      </w:r>
      <w:proofErr w:type="spellStart"/>
      <w:r w:rsidR="0035598B">
        <w:t>Fail</w:t>
      </w:r>
      <w:proofErr w:type="spellEnd"/>
      <w:r w:rsidR="0035598B">
        <w:t xml:space="preserve">” escrito por </w:t>
      </w:r>
      <w:proofErr w:type="spellStart"/>
      <w:r w:rsidR="0035598B">
        <w:t>Acemoglu</w:t>
      </w:r>
      <w:proofErr w:type="spellEnd"/>
      <w:r w:rsidR="0035598B">
        <w:t xml:space="preserve"> e Robinson, relatam uma visão do papel das instituições </w:t>
      </w:r>
      <w:r w:rsidR="0081411A">
        <w:t xml:space="preserve">no sucesso de uma nação. O Brasil passou um longo ciclo vicioso </w:t>
      </w:r>
      <w:r w:rsidR="006F08A8">
        <w:t>sob</w:t>
      </w:r>
      <w:r w:rsidR="0081411A">
        <w:t xml:space="preserve"> sistema colonial português</w:t>
      </w:r>
      <w:r w:rsidR="006F08A8">
        <w:t xml:space="preserve"> extrativista, falta de centralização do poder político na nação e os desastrosos efeitos do tráfico negreiro. Além disso, ocorre</w:t>
      </w:r>
      <w:r w:rsidR="001F0B9D">
        <w:t>ram</w:t>
      </w:r>
      <w:r w:rsidR="006F08A8">
        <w:t xml:space="preserve"> mais duas ditaduras somente no século passado, no qual saiu des</w:t>
      </w:r>
      <w:r w:rsidR="001F0B9D">
        <w:t>t</w:t>
      </w:r>
      <w:r w:rsidR="006F08A8">
        <w:t xml:space="preserve">a última </w:t>
      </w:r>
      <w:r w:rsidR="0081411A">
        <w:t>há menos de 40 anos</w:t>
      </w:r>
      <w:r w:rsidR="006F08A8">
        <w:t>. Nunca houve um rompimento com esses sistemas coercitivos no qual um grupo explor</w:t>
      </w:r>
      <w:r w:rsidR="005F06BF">
        <w:t>ava e resguardava toda a riqueza para si</w:t>
      </w:r>
      <w:r w:rsidR="006F08A8">
        <w:t>,</w:t>
      </w:r>
      <w:r w:rsidR="008C2DB4">
        <w:t xml:space="preserve"> </w:t>
      </w:r>
      <w:r w:rsidR="005F06BF">
        <w:t>em detrimento da população.</w:t>
      </w:r>
      <w:r w:rsidR="006F08A8">
        <w:t xml:space="preserve"> A solução para a falha econômica e pol</w:t>
      </w:r>
      <w:r w:rsidR="001F0B9D">
        <w:t>í</w:t>
      </w:r>
      <w:r w:rsidR="006F08A8">
        <w:t>t</w:t>
      </w:r>
      <w:r w:rsidR="001F0B9D">
        <w:t>i</w:t>
      </w:r>
      <w:r w:rsidR="006F08A8">
        <w:t>ca</w:t>
      </w:r>
      <w:r w:rsidR="005F06BF">
        <w:t xml:space="preserve"> do país é</w:t>
      </w:r>
      <w:r w:rsidR="006F08A8">
        <w:t xml:space="preserve"> transformar essas instituições</w:t>
      </w:r>
      <w:r w:rsidR="005F06BF">
        <w:t xml:space="preserve"> extrativistas em busca de mais inclusivas. Não é fácil escapar do ciclo, mas não impossível. Outros países já realizaram reformas no seu passado, como na Revolução Gloriosa, em 1688, no qual ocorreu a Declaração de Direitos</w:t>
      </w:r>
      <w:r>
        <w:t xml:space="preserve">, em anexo ao ‘Bill </w:t>
      </w:r>
      <w:proofErr w:type="spellStart"/>
      <w:r>
        <w:t>of</w:t>
      </w:r>
      <w:proofErr w:type="spellEnd"/>
      <w:r>
        <w:t xml:space="preserve"> </w:t>
      </w:r>
      <w:proofErr w:type="spellStart"/>
      <w:r>
        <w:t>Rights</w:t>
      </w:r>
      <w:proofErr w:type="spellEnd"/>
      <w:r>
        <w:t>’. Um exemplo mais recente a ser citado é o caso do Chile, que irá trocar a sua constituição, a atual estabelecida na sanguinária ditadura pinochetista. Com isso as instituições chilenas dão mais um passo a favor da inclusão</w:t>
      </w:r>
      <w:r w:rsidR="00A848C0">
        <w:t xml:space="preserve"> e da felicidade de sua população</w:t>
      </w:r>
      <w:r>
        <w:t>, já sendo um país de destaque na América Latina</w:t>
      </w:r>
      <w:r w:rsidR="00A848C0">
        <w:t>.</w:t>
      </w:r>
    </w:p>
    <w:p w14:paraId="5028ED73" w14:textId="4D2A24F3" w:rsidR="00002D1E" w:rsidRDefault="00002D1E" w:rsidP="005318A4">
      <w:r>
        <w:tab/>
      </w:r>
    </w:p>
    <w:p w14:paraId="420951BE" w14:textId="06523AE2" w:rsidR="002D7562" w:rsidRDefault="002D7562" w:rsidP="002D7562">
      <w:pPr>
        <w:pStyle w:val="Ttulo2"/>
      </w:pPr>
      <w:r>
        <w:tab/>
      </w:r>
      <w:bookmarkStart w:id="10" w:name="_Toc79498860"/>
      <w:r w:rsidR="0089060D">
        <w:t>Questões</w:t>
      </w:r>
      <w:bookmarkEnd w:id="10"/>
    </w:p>
    <w:p w14:paraId="7A91B512" w14:textId="6B4002FC" w:rsidR="002D7562" w:rsidRDefault="002D7562" w:rsidP="002D7562">
      <w:r>
        <w:tab/>
      </w:r>
      <w:r w:rsidR="003840A8">
        <w:t>Foi apresentad</w:t>
      </w:r>
      <w:r w:rsidR="001F0B9D">
        <w:t>a</w:t>
      </w:r>
      <w:r w:rsidR="003840A8">
        <w:t xml:space="preserve"> uma solução de que até em situações difíceis um país, seja em uma pandemia, ditadura ou colonialismo, mesmo que seja uma visão otimista, os decisores políticos possuem as ferramentas para melhorar. </w:t>
      </w:r>
    </w:p>
    <w:p w14:paraId="779E6F1C" w14:textId="54461536" w:rsidR="0089303F" w:rsidRPr="0026036B" w:rsidRDefault="0026036B" w:rsidP="0026036B">
      <w:pPr>
        <w:pStyle w:val="Ttulo1"/>
      </w:pPr>
      <w:bookmarkStart w:id="11" w:name="_Toc79498862"/>
      <w:bookmarkStart w:id="12" w:name="_Toc124080469"/>
      <w:bookmarkStart w:id="13" w:name="_Toc125201972"/>
      <w:bookmarkStart w:id="14" w:name="_Toc125374528"/>
      <w:r w:rsidRPr="0026036B">
        <w:lastRenderedPageBreak/>
        <w:t>SOLUÇÕES</w:t>
      </w:r>
      <w:bookmarkEnd w:id="11"/>
    </w:p>
    <w:p w14:paraId="5640572F" w14:textId="64776CD0" w:rsidR="00EB4A41" w:rsidRPr="00F37727" w:rsidRDefault="00416307" w:rsidP="00416307">
      <w:pPr>
        <w:pStyle w:val="Ttulo2"/>
      </w:pPr>
      <w:bookmarkStart w:id="15" w:name="_Toc79498863"/>
      <w:r>
        <w:rPr>
          <w:rStyle w:val="Ttulo2Char"/>
        </w:rPr>
        <w:t>RE</w:t>
      </w:r>
      <w:r w:rsidR="00585EB7" w:rsidRPr="00416307">
        <w:rPr>
          <w:rStyle w:val="Ttulo2Char"/>
        </w:rPr>
        <w:t>SULTADOS ALCANÇADOS</w:t>
      </w:r>
      <w:bookmarkEnd w:id="15"/>
    </w:p>
    <w:p w14:paraId="7D5D88D4" w14:textId="11F96D4E" w:rsidR="00EB4A41" w:rsidRDefault="00EB4A41" w:rsidP="00EB4A41">
      <w:r>
        <w:tab/>
      </w:r>
      <w:r w:rsidR="006F1580">
        <w:t>Será enviado junto ao trabalho um arquivo</w:t>
      </w:r>
      <w:r w:rsidR="00C61533">
        <w:t xml:space="preserve"> comprimido de tudo o que estará na apresentação.</w:t>
      </w:r>
    </w:p>
    <w:p w14:paraId="20A26F10" w14:textId="78B21479" w:rsidR="00416307" w:rsidRPr="00F37727" w:rsidRDefault="00182BB8" w:rsidP="00416307">
      <w:pPr>
        <w:pStyle w:val="Ttulo2"/>
      </w:pPr>
      <w:bookmarkStart w:id="16" w:name="_Toc79498864"/>
      <w:r>
        <w:rPr>
          <w:rStyle w:val="Ttulo2Char"/>
        </w:rPr>
        <w:t>APRENDIZADOS</w:t>
      </w:r>
      <w:bookmarkEnd w:id="16"/>
      <w:r>
        <w:rPr>
          <w:rStyle w:val="Ttulo2Char"/>
        </w:rPr>
        <w:t xml:space="preserve"> </w:t>
      </w:r>
    </w:p>
    <w:p w14:paraId="2A9F5AA5" w14:textId="16A8E419" w:rsidR="00311789" w:rsidRDefault="00416307" w:rsidP="005A3671">
      <w:r>
        <w:tab/>
      </w:r>
      <w:bookmarkEnd w:id="12"/>
      <w:bookmarkEnd w:id="13"/>
      <w:bookmarkEnd w:id="14"/>
      <w:r w:rsidR="00C61533">
        <w:t xml:space="preserve">A principal dificuldade foi mexer no </w:t>
      </w:r>
      <w:proofErr w:type="spellStart"/>
      <w:r w:rsidR="00C61533">
        <w:t>PowerBI</w:t>
      </w:r>
      <w:proofErr w:type="spellEnd"/>
      <w:r w:rsidR="00C61533">
        <w:t xml:space="preserve">, ainda não compreendi totalmente como usar os scripts do Python nele, principalmente os gráficos, acabei fazendo eles novamente no próprio </w:t>
      </w:r>
      <w:proofErr w:type="spellStart"/>
      <w:r w:rsidR="00C61533">
        <w:t>PowerBI</w:t>
      </w:r>
      <w:proofErr w:type="spellEnd"/>
      <w:r w:rsidR="00C61533">
        <w:t>. É uma ferramenta muito interessante que só comecei a ir atrás depois de ter começado o curso.</w:t>
      </w:r>
    </w:p>
    <w:p w14:paraId="7D3F6D44" w14:textId="054FB6F4" w:rsidR="00D93207" w:rsidRDefault="00D93207" w:rsidP="005A3671"/>
    <w:p w14:paraId="5E2A5BD2" w14:textId="0323C291" w:rsidR="00D93207" w:rsidRPr="001F0B9D" w:rsidRDefault="00493488" w:rsidP="00633A93">
      <w:pPr>
        <w:pStyle w:val="PargrafodaLista"/>
        <w:rPr>
          <w:lang w:val="en-US"/>
        </w:rPr>
      </w:pPr>
      <w:hyperlink r:id="rId12" w:history="1">
        <w:r w:rsidR="00633A93" w:rsidRPr="00633A93">
          <w:rPr>
            <w:rStyle w:val="Hyperlink"/>
            <w:lang w:val="en-US"/>
          </w:rPr>
          <w:t>World Happiness Report 2021 | The World Happiness Report</w:t>
        </w:r>
      </w:hyperlink>
    </w:p>
    <w:p w14:paraId="0DEBF45E" w14:textId="77BA1F4F" w:rsidR="00633A93" w:rsidRDefault="00493488" w:rsidP="00633A93">
      <w:pPr>
        <w:pStyle w:val="PargrafodaLista"/>
      </w:pPr>
      <w:hyperlink r:id="rId13" w:history="1">
        <w:r w:rsidR="00633A93">
          <w:rPr>
            <w:rStyle w:val="Hyperlink"/>
          </w:rPr>
          <w:t>Auxílio emergencial: Com benefício reduzido em 2021, Brasil terá 61 milhões na pobreza - BBC News Brasil</w:t>
        </w:r>
      </w:hyperlink>
    </w:p>
    <w:p w14:paraId="1D6121AE" w14:textId="2AD2689B" w:rsidR="00633A93" w:rsidRPr="00633A93" w:rsidRDefault="00493488" w:rsidP="00633A93">
      <w:pPr>
        <w:pStyle w:val="PargrafodaLista"/>
        <w:rPr>
          <w:noProof/>
        </w:rPr>
      </w:pPr>
      <w:hyperlink r:id="rId14" w:history="1">
        <w:r w:rsidR="00633A93">
          <w:rPr>
            <w:rStyle w:val="Hyperlink"/>
          </w:rPr>
          <w:t>Peru: Pobreza avança em 2020 e atinge mais de 30% da população | Mundo | Valor Econômico (globo.com)</w:t>
        </w:r>
      </w:hyperlink>
    </w:p>
    <w:sectPr w:rsidR="00633A93" w:rsidRPr="00633A93" w:rsidSect="008B07EE">
      <w:headerReference w:type="default" r:id="rId15"/>
      <w:footerReference w:type="default" r:id="rId16"/>
      <w:headerReference w:type="first" r:id="rId17"/>
      <w:footerReference w:type="first" r:id="rId18"/>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3199" w14:textId="77777777" w:rsidR="00493488" w:rsidRDefault="00493488">
      <w:r>
        <w:separator/>
      </w:r>
    </w:p>
    <w:p w14:paraId="2434B2C5" w14:textId="77777777" w:rsidR="00493488" w:rsidRDefault="00493488"/>
    <w:p w14:paraId="14BAF088" w14:textId="77777777" w:rsidR="00493488" w:rsidRDefault="00493488"/>
    <w:p w14:paraId="62AA5763" w14:textId="77777777" w:rsidR="00493488" w:rsidRDefault="00493488"/>
  </w:endnote>
  <w:endnote w:type="continuationSeparator" w:id="0">
    <w:p w14:paraId="36EDA750" w14:textId="77777777" w:rsidR="00493488" w:rsidRDefault="00493488">
      <w:r>
        <w:continuationSeparator/>
      </w:r>
    </w:p>
    <w:p w14:paraId="56388619" w14:textId="77777777" w:rsidR="00493488" w:rsidRDefault="00493488"/>
    <w:p w14:paraId="517D4559" w14:textId="77777777" w:rsidR="00493488" w:rsidRDefault="00493488"/>
    <w:p w14:paraId="4DDA401F" w14:textId="77777777" w:rsidR="00493488" w:rsidRDefault="004934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5AD2" w14:textId="77777777" w:rsidR="008F48AE" w:rsidRDefault="00956CA9" w:rsidP="00A27AC2">
    <w:pPr>
      <w:pStyle w:val="Rodap"/>
      <w:framePr w:wrap="around" w:vAnchor="text" w:hAnchor="margin" w:xAlign="center" w:y="1"/>
      <w:rPr>
        <w:rStyle w:val="Nmerodepgina"/>
      </w:rPr>
    </w:pPr>
    <w:r>
      <w:rPr>
        <w:rStyle w:val="Nmerodepgina"/>
      </w:rPr>
      <w:fldChar w:fldCharType="begin"/>
    </w:r>
    <w:r w:rsidR="008F48AE">
      <w:rPr>
        <w:rStyle w:val="Nmerodepgina"/>
      </w:rPr>
      <w:instrText xml:space="preserve">PAGE  </w:instrText>
    </w:r>
    <w:r>
      <w:rPr>
        <w:rStyle w:val="Nmerodepgina"/>
      </w:rPr>
      <w:fldChar w:fldCharType="separate"/>
    </w:r>
    <w:r w:rsidR="008F48AE">
      <w:rPr>
        <w:rStyle w:val="Nmerodepgina"/>
        <w:noProof/>
      </w:rPr>
      <w:t>x</w:t>
    </w:r>
    <w:r>
      <w:rPr>
        <w:rStyle w:val="Nmerodepgina"/>
      </w:rPr>
      <w:fldChar w:fldCharType="end"/>
    </w:r>
  </w:p>
  <w:p w14:paraId="2A9F5AD3" w14:textId="77777777" w:rsidR="008F48AE" w:rsidRDefault="008F48AE" w:rsidP="00317E2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5AD4" w14:textId="77777777" w:rsidR="008F48AE" w:rsidRDefault="008F48AE" w:rsidP="00460E7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5B13" w14:textId="77777777" w:rsidR="008F48AE" w:rsidRDefault="008F48AE"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5B15" w14:textId="77777777" w:rsidR="008F48AE" w:rsidRDefault="008F48A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5717A" w14:textId="77777777" w:rsidR="00493488" w:rsidRDefault="00493488">
      <w:r>
        <w:separator/>
      </w:r>
    </w:p>
    <w:p w14:paraId="0F9F566D" w14:textId="77777777" w:rsidR="00493488" w:rsidRDefault="00493488"/>
    <w:p w14:paraId="6EC345DF" w14:textId="77777777" w:rsidR="00493488" w:rsidRDefault="00493488"/>
    <w:p w14:paraId="545C77A4" w14:textId="77777777" w:rsidR="00493488" w:rsidRDefault="00493488"/>
  </w:footnote>
  <w:footnote w:type="continuationSeparator" w:id="0">
    <w:p w14:paraId="536E3378" w14:textId="77777777" w:rsidR="00493488" w:rsidRDefault="00493488">
      <w:r>
        <w:continuationSeparator/>
      </w:r>
    </w:p>
    <w:p w14:paraId="45B9583D" w14:textId="77777777" w:rsidR="00493488" w:rsidRDefault="00493488"/>
    <w:p w14:paraId="727AE73C" w14:textId="77777777" w:rsidR="00493488" w:rsidRDefault="00493488"/>
    <w:p w14:paraId="7005E925" w14:textId="77777777" w:rsidR="00493488" w:rsidRDefault="004934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5AD1" w14:textId="77777777" w:rsidR="008F48AE" w:rsidRDefault="008F48AE" w:rsidP="008828E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5B11" w14:textId="77777777" w:rsidR="008F48AE" w:rsidRDefault="00956CA9" w:rsidP="007D1248">
    <w:pPr>
      <w:pStyle w:val="Cabealho"/>
      <w:framePr w:wrap="around" w:vAnchor="text" w:hAnchor="margin" w:xAlign="right" w:y="1"/>
      <w:rPr>
        <w:rStyle w:val="Nmerodepgina"/>
      </w:rPr>
    </w:pPr>
    <w:r>
      <w:rPr>
        <w:rStyle w:val="Nmerodepgina"/>
      </w:rPr>
      <w:fldChar w:fldCharType="begin"/>
    </w:r>
    <w:r w:rsidR="008F48AE">
      <w:rPr>
        <w:rStyle w:val="Nmerodepgina"/>
      </w:rPr>
      <w:instrText xml:space="preserve">PAGE  </w:instrText>
    </w:r>
    <w:r>
      <w:rPr>
        <w:rStyle w:val="Nmerodepgina"/>
      </w:rPr>
      <w:fldChar w:fldCharType="separate"/>
    </w:r>
    <w:r w:rsidR="00760ACA">
      <w:rPr>
        <w:rStyle w:val="Nmerodepgina"/>
        <w:noProof/>
      </w:rPr>
      <w:t>25</w:t>
    </w:r>
    <w:r>
      <w:rPr>
        <w:rStyle w:val="Nmerodepgina"/>
      </w:rPr>
      <w:fldChar w:fldCharType="end"/>
    </w:r>
  </w:p>
  <w:p w14:paraId="2A9F5B12" w14:textId="77777777" w:rsidR="008F48AE" w:rsidRPr="00E37DB5" w:rsidRDefault="00493488" w:rsidP="00E82440">
    <w:pPr>
      <w:ind w:right="397" w:firstLine="360"/>
      <w:jc w:val="right"/>
      <w:rPr>
        <w:b/>
        <w:color w:val="999999"/>
        <w:sz w:val="20"/>
        <w:szCs w:val="20"/>
      </w:rPr>
    </w:pPr>
    <w:r>
      <w:rPr>
        <w:noProof/>
        <w:lang w:eastAsia="pt-BR"/>
      </w:rPr>
      <w:pict w14:anchorId="2A9F5B25">
        <v:line id="_x0000_s2067" style="position:absolute;left:0;text-align:left;z-index:251658752" from="0,13.6pt" to="433.7pt,13.6pt"/>
      </w:pict>
    </w:r>
    <w:r w:rsidR="008F48AE">
      <w:rPr>
        <w:b/>
        <w:color w:val="999999"/>
        <w:sz w:val="20"/>
        <w:szCs w:val="20"/>
      </w:rPr>
      <w:t>ANEXO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5B14" w14:textId="77777777" w:rsidR="008F48AE" w:rsidRDefault="008F48A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11353F41"/>
    <w:multiLevelType w:val="hybridMultilevel"/>
    <w:tmpl w:val="D526C0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FC0EDE"/>
    <w:multiLevelType w:val="multilevel"/>
    <w:tmpl w:val="D8EA3752"/>
    <w:numStyleLink w:val="ListaNumerada-Nmeros"/>
  </w:abstractNum>
  <w:abstractNum w:abstractNumId="3"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1E1C48E4"/>
    <w:multiLevelType w:val="hybridMultilevel"/>
    <w:tmpl w:val="2A80CC9C"/>
    <w:lvl w:ilvl="0" w:tplc="28F24302">
      <w:numFmt w:val="bullet"/>
      <w:lvlText w:val="•"/>
      <w:lvlJc w:val="left"/>
      <w:pPr>
        <w:ind w:left="1210" w:hanging="850"/>
      </w:pPr>
      <w:rPr>
        <w:rFonts w:ascii="Arial" w:eastAsia="Times New Roman" w:hAnsi="Arial" w:cs="Aria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F3857C0"/>
    <w:multiLevelType w:val="hybridMultilevel"/>
    <w:tmpl w:val="1DDE55E8"/>
    <w:lvl w:ilvl="0" w:tplc="76C03846">
      <w:start w:val="1"/>
      <w:numFmt w:val="decimal"/>
      <w:lvlText w:val="%1-"/>
      <w:lvlJc w:val="left"/>
      <w:pPr>
        <w:ind w:left="720" w:hanging="360"/>
      </w:pPr>
      <w:rPr>
        <w:rFonts w:hint="default"/>
      </w:rPr>
    </w:lvl>
    <w:lvl w:ilvl="1" w:tplc="04160019">
      <w:start w:val="1"/>
      <w:numFmt w:val="lowerLetter"/>
      <w:lvlText w:val="%2."/>
      <w:lvlJc w:val="left"/>
      <w:pPr>
        <w:ind w:left="1778"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CE16F6D"/>
    <w:multiLevelType w:val="hybridMultilevel"/>
    <w:tmpl w:val="FD509A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5D90CF3"/>
    <w:multiLevelType w:val="hybridMultilevel"/>
    <w:tmpl w:val="F5C8AD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77C4C78"/>
    <w:multiLevelType w:val="hybridMultilevel"/>
    <w:tmpl w:val="22BAAD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7F3F93"/>
    <w:multiLevelType w:val="hybridMultilevel"/>
    <w:tmpl w:val="4F746728"/>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13"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5"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6" w15:restartNumberingAfterBreak="0">
    <w:nsid w:val="414537D8"/>
    <w:multiLevelType w:val="hybridMultilevel"/>
    <w:tmpl w:val="2DDA70F8"/>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50603611"/>
    <w:multiLevelType w:val="multilevel"/>
    <w:tmpl w:val="95BCD45E"/>
    <w:lvl w:ilvl="0">
      <w:start w:val="1"/>
      <w:numFmt w:val="decimal"/>
      <w:pStyle w:val="TITULO1"/>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8" w15:restartNumberingAfterBreak="0">
    <w:nsid w:val="60CA782B"/>
    <w:multiLevelType w:val="hybridMultilevel"/>
    <w:tmpl w:val="03CE3D0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20"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1"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7ABD7342"/>
    <w:multiLevelType w:val="hybridMultilevel"/>
    <w:tmpl w:val="545CE92A"/>
    <w:lvl w:ilvl="0" w:tplc="6A84E7B4">
      <w:start w:val="1"/>
      <w:numFmt w:val="bullet"/>
      <w:lvlText w:val="•"/>
      <w:lvlJc w:val="left"/>
      <w:pPr>
        <w:tabs>
          <w:tab w:val="num" w:pos="720"/>
        </w:tabs>
        <w:ind w:left="720" w:hanging="360"/>
      </w:pPr>
      <w:rPr>
        <w:rFonts w:ascii="Arial" w:hAnsi="Arial" w:hint="default"/>
      </w:rPr>
    </w:lvl>
    <w:lvl w:ilvl="1" w:tplc="9C6ED1B8">
      <w:start w:val="9"/>
      <w:numFmt w:val="bullet"/>
      <w:lvlText w:val=""/>
      <w:lvlJc w:val="left"/>
      <w:pPr>
        <w:tabs>
          <w:tab w:val="num" w:pos="1440"/>
        </w:tabs>
        <w:ind w:left="1440" w:hanging="360"/>
      </w:pPr>
      <w:rPr>
        <w:rFonts w:ascii="Symbol" w:eastAsia="Times New Roman" w:hAnsi="Symbol" w:cs="Times New Roman" w:hint="default"/>
      </w:rPr>
    </w:lvl>
    <w:lvl w:ilvl="2" w:tplc="450088F2" w:tentative="1">
      <w:start w:val="1"/>
      <w:numFmt w:val="bullet"/>
      <w:lvlText w:val="•"/>
      <w:lvlJc w:val="left"/>
      <w:pPr>
        <w:tabs>
          <w:tab w:val="num" w:pos="2160"/>
        </w:tabs>
        <w:ind w:left="2160" w:hanging="360"/>
      </w:pPr>
      <w:rPr>
        <w:rFonts w:ascii="Arial" w:hAnsi="Arial" w:hint="default"/>
      </w:rPr>
    </w:lvl>
    <w:lvl w:ilvl="3" w:tplc="18EA472C" w:tentative="1">
      <w:start w:val="1"/>
      <w:numFmt w:val="bullet"/>
      <w:lvlText w:val="•"/>
      <w:lvlJc w:val="left"/>
      <w:pPr>
        <w:tabs>
          <w:tab w:val="num" w:pos="2880"/>
        </w:tabs>
        <w:ind w:left="2880" w:hanging="360"/>
      </w:pPr>
      <w:rPr>
        <w:rFonts w:ascii="Arial" w:hAnsi="Arial" w:hint="default"/>
      </w:rPr>
    </w:lvl>
    <w:lvl w:ilvl="4" w:tplc="AFEA4E98" w:tentative="1">
      <w:start w:val="1"/>
      <w:numFmt w:val="bullet"/>
      <w:lvlText w:val="•"/>
      <w:lvlJc w:val="left"/>
      <w:pPr>
        <w:tabs>
          <w:tab w:val="num" w:pos="3600"/>
        </w:tabs>
        <w:ind w:left="3600" w:hanging="360"/>
      </w:pPr>
      <w:rPr>
        <w:rFonts w:ascii="Arial" w:hAnsi="Arial" w:hint="default"/>
      </w:rPr>
    </w:lvl>
    <w:lvl w:ilvl="5" w:tplc="B3E87C1E" w:tentative="1">
      <w:start w:val="1"/>
      <w:numFmt w:val="bullet"/>
      <w:lvlText w:val="•"/>
      <w:lvlJc w:val="left"/>
      <w:pPr>
        <w:tabs>
          <w:tab w:val="num" w:pos="4320"/>
        </w:tabs>
        <w:ind w:left="4320" w:hanging="360"/>
      </w:pPr>
      <w:rPr>
        <w:rFonts w:ascii="Arial" w:hAnsi="Arial" w:hint="default"/>
      </w:rPr>
    </w:lvl>
    <w:lvl w:ilvl="6" w:tplc="FA484090" w:tentative="1">
      <w:start w:val="1"/>
      <w:numFmt w:val="bullet"/>
      <w:lvlText w:val="•"/>
      <w:lvlJc w:val="left"/>
      <w:pPr>
        <w:tabs>
          <w:tab w:val="num" w:pos="5040"/>
        </w:tabs>
        <w:ind w:left="5040" w:hanging="360"/>
      </w:pPr>
      <w:rPr>
        <w:rFonts w:ascii="Arial" w:hAnsi="Arial" w:hint="default"/>
      </w:rPr>
    </w:lvl>
    <w:lvl w:ilvl="7" w:tplc="1E44A052" w:tentative="1">
      <w:start w:val="1"/>
      <w:numFmt w:val="bullet"/>
      <w:lvlText w:val="•"/>
      <w:lvlJc w:val="left"/>
      <w:pPr>
        <w:tabs>
          <w:tab w:val="num" w:pos="5760"/>
        </w:tabs>
        <w:ind w:left="5760" w:hanging="360"/>
      </w:pPr>
      <w:rPr>
        <w:rFonts w:ascii="Arial" w:hAnsi="Arial" w:hint="default"/>
      </w:rPr>
    </w:lvl>
    <w:lvl w:ilvl="8" w:tplc="D7E2BC3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CF93DCB"/>
    <w:multiLevelType w:val="hybridMultilevel"/>
    <w:tmpl w:val="D082C6C2"/>
    <w:lvl w:ilvl="0" w:tplc="04160001">
      <w:start w:val="1"/>
      <w:numFmt w:val="bullet"/>
      <w:lvlText w:val=""/>
      <w:lvlJc w:val="left"/>
      <w:pPr>
        <w:ind w:left="1574" w:hanging="360"/>
      </w:pPr>
      <w:rPr>
        <w:rFonts w:ascii="Symbol" w:hAnsi="Symbol" w:hint="default"/>
      </w:rPr>
    </w:lvl>
    <w:lvl w:ilvl="1" w:tplc="04160003" w:tentative="1">
      <w:start w:val="1"/>
      <w:numFmt w:val="bullet"/>
      <w:lvlText w:val="o"/>
      <w:lvlJc w:val="left"/>
      <w:pPr>
        <w:ind w:left="2294" w:hanging="360"/>
      </w:pPr>
      <w:rPr>
        <w:rFonts w:ascii="Courier New" w:hAnsi="Courier New" w:cs="Courier New" w:hint="default"/>
      </w:rPr>
    </w:lvl>
    <w:lvl w:ilvl="2" w:tplc="04160005" w:tentative="1">
      <w:start w:val="1"/>
      <w:numFmt w:val="bullet"/>
      <w:lvlText w:val=""/>
      <w:lvlJc w:val="left"/>
      <w:pPr>
        <w:ind w:left="3014" w:hanging="360"/>
      </w:pPr>
      <w:rPr>
        <w:rFonts w:ascii="Wingdings" w:hAnsi="Wingdings" w:hint="default"/>
      </w:rPr>
    </w:lvl>
    <w:lvl w:ilvl="3" w:tplc="04160001" w:tentative="1">
      <w:start w:val="1"/>
      <w:numFmt w:val="bullet"/>
      <w:lvlText w:val=""/>
      <w:lvlJc w:val="left"/>
      <w:pPr>
        <w:ind w:left="3734" w:hanging="360"/>
      </w:pPr>
      <w:rPr>
        <w:rFonts w:ascii="Symbol" w:hAnsi="Symbol" w:hint="default"/>
      </w:rPr>
    </w:lvl>
    <w:lvl w:ilvl="4" w:tplc="04160003" w:tentative="1">
      <w:start w:val="1"/>
      <w:numFmt w:val="bullet"/>
      <w:lvlText w:val="o"/>
      <w:lvlJc w:val="left"/>
      <w:pPr>
        <w:ind w:left="4454" w:hanging="360"/>
      </w:pPr>
      <w:rPr>
        <w:rFonts w:ascii="Courier New" w:hAnsi="Courier New" w:cs="Courier New" w:hint="default"/>
      </w:rPr>
    </w:lvl>
    <w:lvl w:ilvl="5" w:tplc="04160005" w:tentative="1">
      <w:start w:val="1"/>
      <w:numFmt w:val="bullet"/>
      <w:lvlText w:val=""/>
      <w:lvlJc w:val="left"/>
      <w:pPr>
        <w:ind w:left="5174" w:hanging="360"/>
      </w:pPr>
      <w:rPr>
        <w:rFonts w:ascii="Wingdings" w:hAnsi="Wingdings" w:hint="default"/>
      </w:rPr>
    </w:lvl>
    <w:lvl w:ilvl="6" w:tplc="04160001" w:tentative="1">
      <w:start w:val="1"/>
      <w:numFmt w:val="bullet"/>
      <w:lvlText w:val=""/>
      <w:lvlJc w:val="left"/>
      <w:pPr>
        <w:ind w:left="5894" w:hanging="360"/>
      </w:pPr>
      <w:rPr>
        <w:rFonts w:ascii="Symbol" w:hAnsi="Symbol" w:hint="default"/>
      </w:rPr>
    </w:lvl>
    <w:lvl w:ilvl="7" w:tplc="04160003" w:tentative="1">
      <w:start w:val="1"/>
      <w:numFmt w:val="bullet"/>
      <w:lvlText w:val="o"/>
      <w:lvlJc w:val="left"/>
      <w:pPr>
        <w:ind w:left="6614" w:hanging="360"/>
      </w:pPr>
      <w:rPr>
        <w:rFonts w:ascii="Courier New" w:hAnsi="Courier New" w:cs="Courier New" w:hint="default"/>
      </w:rPr>
    </w:lvl>
    <w:lvl w:ilvl="8" w:tplc="04160005" w:tentative="1">
      <w:start w:val="1"/>
      <w:numFmt w:val="bullet"/>
      <w:lvlText w:val=""/>
      <w:lvlJc w:val="left"/>
      <w:pPr>
        <w:ind w:left="7334" w:hanging="360"/>
      </w:pPr>
      <w:rPr>
        <w:rFonts w:ascii="Wingdings" w:hAnsi="Wingdings" w:hint="default"/>
      </w:rPr>
    </w:lvl>
  </w:abstractNum>
  <w:abstractNum w:abstractNumId="25" w15:restartNumberingAfterBreak="0">
    <w:nsid w:val="7F5C4C28"/>
    <w:multiLevelType w:val="hybridMultilevel"/>
    <w:tmpl w:val="0F860892"/>
    <w:lvl w:ilvl="0" w:tplc="28F24302">
      <w:numFmt w:val="bullet"/>
      <w:lvlText w:val="•"/>
      <w:lvlJc w:val="left"/>
      <w:pPr>
        <w:ind w:left="1210" w:hanging="85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0"/>
  </w:num>
  <w:num w:numId="4">
    <w:abstractNumId w:val="3"/>
  </w:num>
  <w:num w:numId="5">
    <w:abstractNumId w:val="12"/>
  </w:num>
  <w:num w:numId="6">
    <w:abstractNumId w:val="15"/>
  </w:num>
  <w:num w:numId="7">
    <w:abstractNumId w:val="19"/>
  </w:num>
  <w:num w:numId="8">
    <w:abstractNumId w:val="5"/>
  </w:num>
  <w:num w:numId="9">
    <w:abstractNumId w:val="21"/>
  </w:num>
  <w:num w:numId="10">
    <w:abstractNumId w:val="7"/>
  </w:num>
  <w:num w:numId="11">
    <w:abstractNumId w:val="13"/>
  </w:num>
  <w:num w:numId="12">
    <w:abstractNumId w:val="22"/>
  </w:num>
  <w:num w:numId="13">
    <w:abstractNumId w:val="2"/>
  </w:num>
  <w:num w:numId="14">
    <w:abstractNumId w:val="0"/>
  </w:num>
  <w:num w:numId="15">
    <w:abstractNumId w:val="6"/>
  </w:num>
  <w:num w:numId="16">
    <w:abstractNumId w:val="18"/>
  </w:num>
  <w:num w:numId="17">
    <w:abstractNumId w:val="17"/>
  </w:num>
  <w:num w:numId="18">
    <w:abstractNumId w:val="11"/>
  </w:num>
  <w:num w:numId="19">
    <w:abstractNumId w:val="24"/>
  </w:num>
  <w:num w:numId="20">
    <w:abstractNumId w:val="8"/>
  </w:num>
  <w:num w:numId="21">
    <w:abstractNumId w:val="25"/>
  </w:num>
  <w:num w:numId="22">
    <w:abstractNumId w:val="4"/>
  </w:num>
  <w:num w:numId="23">
    <w:abstractNumId w:val="23"/>
  </w:num>
  <w:num w:numId="24">
    <w:abstractNumId w:val="0"/>
  </w:num>
  <w:num w:numId="25">
    <w:abstractNumId w:val="16"/>
  </w:num>
  <w:num w:numId="26">
    <w:abstractNumId w:val="1"/>
  </w:num>
  <w:num w:numId="27">
    <w:abstractNumId w:val="9"/>
  </w:num>
  <w:num w:numId="28">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1442"/>
    <w:rsid w:val="00002D1E"/>
    <w:rsid w:val="000047F9"/>
    <w:rsid w:val="00006024"/>
    <w:rsid w:val="00012522"/>
    <w:rsid w:val="00012B7D"/>
    <w:rsid w:val="00016CA2"/>
    <w:rsid w:val="00023BDB"/>
    <w:rsid w:val="00023BE6"/>
    <w:rsid w:val="0002702A"/>
    <w:rsid w:val="000306C1"/>
    <w:rsid w:val="000307A5"/>
    <w:rsid w:val="00030DC1"/>
    <w:rsid w:val="00030F0B"/>
    <w:rsid w:val="00031FDC"/>
    <w:rsid w:val="0003259B"/>
    <w:rsid w:val="00035EBE"/>
    <w:rsid w:val="000372AE"/>
    <w:rsid w:val="000373CE"/>
    <w:rsid w:val="00037497"/>
    <w:rsid w:val="00037CE3"/>
    <w:rsid w:val="00037FC5"/>
    <w:rsid w:val="00040FDA"/>
    <w:rsid w:val="000413F3"/>
    <w:rsid w:val="00043A43"/>
    <w:rsid w:val="00043F14"/>
    <w:rsid w:val="0004426D"/>
    <w:rsid w:val="00045424"/>
    <w:rsid w:val="00045D98"/>
    <w:rsid w:val="00046859"/>
    <w:rsid w:val="000477F2"/>
    <w:rsid w:val="00051709"/>
    <w:rsid w:val="00051CA0"/>
    <w:rsid w:val="00055F4A"/>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57FA"/>
    <w:rsid w:val="000865E0"/>
    <w:rsid w:val="0008695D"/>
    <w:rsid w:val="00092D1D"/>
    <w:rsid w:val="0009325B"/>
    <w:rsid w:val="0009463D"/>
    <w:rsid w:val="00095FB0"/>
    <w:rsid w:val="000963BB"/>
    <w:rsid w:val="000A3CBE"/>
    <w:rsid w:val="000A428A"/>
    <w:rsid w:val="000A51A2"/>
    <w:rsid w:val="000A5D88"/>
    <w:rsid w:val="000A788B"/>
    <w:rsid w:val="000B1822"/>
    <w:rsid w:val="000B315D"/>
    <w:rsid w:val="000B3FA6"/>
    <w:rsid w:val="000B59BE"/>
    <w:rsid w:val="000B5B0B"/>
    <w:rsid w:val="000B69E8"/>
    <w:rsid w:val="000B6AF8"/>
    <w:rsid w:val="000B6B3A"/>
    <w:rsid w:val="000B6E8C"/>
    <w:rsid w:val="000C0409"/>
    <w:rsid w:val="000C07FE"/>
    <w:rsid w:val="000C0CF1"/>
    <w:rsid w:val="000C295A"/>
    <w:rsid w:val="000C2F46"/>
    <w:rsid w:val="000C42C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191"/>
    <w:rsid w:val="00104852"/>
    <w:rsid w:val="00104928"/>
    <w:rsid w:val="0010690C"/>
    <w:rsid w:val="001110D0"/>
    <w:rsid w:val="001135D0"/>
    <w:rsid w:val="00113F41"/>
    <w:rsid w:val="0011599E"/>
    <w:rsid w:val="00115DB8"/>
    <w:rsid w:val="00117045"/>
    <w:rsid w:val="00121137"/>
    <w:rsid w:val="001220AF"/>
    <w:rsid w:val="0012282B"/>
    <w:rsid w:val="00124ECF"/>
    <w:rsid w:val="00124F73"/>
    <w:rsid w:val="001302CF"/>
    <w:rsid w:val="00130D86"/>
    <w:rsid w:val="00132C04"/>
    <w:rsid w:val="0013530D"/>
    <w:rsid w:val="0013613D"/>
    <w:rsid w:val="00136B32"/>
    <w:rsid w:val="00137956"/>
    <w:rsid w:val="00141C9C"/>
    <w:rsid w:val="0014263B"/>
    <w:rsid w:val="0014284F"/>
    <w:rsid w:val="00142BF7"/>
    <w:rsid w:val="00144E83"/>
    <w:rsid w:val="001467FC"/>
    <w:rsid w:val="00147260"/>
    <w:rsid w:val="0015101A"/>
    <w:rsid w:val="00151454"/>
    <w:rsid w:val="00152FC6"/>
    <w:rsid w:val="00153FAF"/>
    <w:rsid w:val="00155617"/>
    <w:rsid w:val="0016023C"/>
    <w:rsid w:val="00162023"/>
    <w:rsid w:val="0016356D"/>
    <w:rsid w:val="00163831"/>
    <w:rsid w:val="0016406C"/>
    <w:rsid w:val="00164816"/>
    <w:rsid w:val="0016632A"/>
    <w:rsid w:val="00166D9C"/>
    <w:rsid w:val="00170446"/>
    <w:rsid w:val="00170DFD"/>
    <w:rsid w:val="001724FA"/>
    <w:rsid w:val="001746C1"/>
    <w:rsid w:val="00174C47"/>
    <w:rsid w:val="00177013"/>
    <w:rsid w:val="00180A39"/>
    <w:rsid w:val="00182BB8"/>
    <w:rsid w:val="001851E4"/>
    <w:rsid w:val="0018638D"/>
    <w:rsid w:val="00190422"/>
    <w:rsid w:val="0019045B"/>
    <w:rsid w:val="00191B00"/>
    <w:rsid w:val="0019624F"/>
    <w:rsid w:val="001A28AE"/>
    <w:rsid w:val="001A53E9"/>
    <w:rsid w:val="001B0477"/>
    <w:rsid w:val="001B12A8"/>
    <w:rsid w:val="001B1ECD"/>
    <w:rsid w:val="001B24F4"/>
    <w:rsid w:val="001B4058"/>
    <w:rsid w:val="001B4E1C"/>
    <w:rsid w:val="001B5544"/>
    <w:rsid w:val="001B59DC"/>
    <w:rsid w:val="001B690C"/>
    <w:rsid w:val="001B6DBD"/>
    <w:rsid w:val="001C0AAB"/>
    <w:rsid w:val="001C3B64"/>
    <w:rsid w:val="001C504C"/>
    <w:rsid w:val="001C6FBE"/>
    <w:rsid w:val="001C7BCA"/>
    <w:rsid w:val="001C7E10"/>
    <w:rsid w:val="001D0623"/>
    <w:rsid w:val="001D6E15"/>
    <w:rsid w:val="001D721E"/>
    <w:rsid w:val="001E1A59"/>
    <w:rsid w:val="001E225A"/>
    <w:rsid w:val="001E2331"/>
    <w:rsid w:val="001E25E9"/>
    <w:rsid w:val="001E37E5"/>
    <w:rsid w:val="001E604D"/>
    <w:rsid w:val="001E71EE"/>
    <w:rsid w:val="001E76A3"/>
    <w:rsid w:val="001E7727"/>
    <w:rsid w:val="001F0B9D"/>
    <w:rsid w:val="001F146B"/>
    <w:rsid w:val="001F1B2E"/>
    <w:rsid w:val="001F3BA8"/>
    <w:rsid w:val="001F4855"/>
    <w:rsid w:val="001F502E"/>
    <w:rsid w:val="00200897"/>
    <w:rsid w:val="0020138C"/>
    <w:rsid w:val="00203887"/>
    <w:rsid w:val="002038B7"/>
    <w:rsid w:val="002041C7"/>
    <w:rsid w:val="002049A4"/>
    <w:rsid w:val="002060B2"/>
    <w:rsid w:val="002063C1"/>
    <w:rsid w:val="00213639"/>
    <w:rsid w:val="00214563"/>
    <w:rsid w:val="00215151"/>
    <w:rsid w:val="00215E75"/>
    <w:rsid w:val="00221114"/>
    <w:rsid w:val="00221EFC"/>
    <w:rsid w:val="00222786"/>
    <w:rsid w:val="00225182"/>
    <w:rsid w:val="00225E22"/>
    <w:rsid w:val="002261AF"/>
    <w:rsid w:val="00226C15"/>
    <w:rsid w:val="00227A9A"/>
    <w:rsid w:val="002311C9"/>
    <w:rsid w:val="00233576"/>
    <w:rsid w:val="0023690C"/>
    <w:rsid w:val="00237FB8"/>
    <w:rsid w:val="002402C9"/>
    <w:rsid w:val="00240535"/>
    <w:rsid w:val="00244940"/>
    <w:rsid w:val="00245682"/>
    <w:rsid w:val="002477CE"/>
    <w:rsid w:val="002517FD"/>
    <w:rsid w:val="00252385"/>
    <w:rsid w:val="00253AB9"/>
    <w:rsid w:val="0025768A"/>
    <w:rsid w:val="00257AFA"/>
    <w:rsid w:val="0026036B"/>
    <w:rsid w:val="0026219E"/>
    <w:rsid w:val="002622F5"/>
    <w:rsid w:val="002643A2"/>
    <w:rsid w:val="00266082"/>
    <w:rsid w:val="00266519"/>
    <w:rsid w:val="00266A51"/>
    <w:rsid w:val="00267493"/>
    <w:rsid w:val="00267993"/>
    <w:rsid w:val="002713A2"/>
    <w:rsid w:val="00271655"/>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6C3"/>
    <w:rsid w:val="002978F2"/>
    <w:rsid w:val="002A02C2"/>
    <w:rsid w:val="002A1E67"/>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653E"/>
    <w:rsid w:val="002D7562"/>
    <w:rsid w:val="002E09BE"/>
    <w:rsid w:val="002E1B70"/>
    <w:rsid w:val="002E2D7E"/>
    <w:rsid w:val="002E6DF7"/>
    <w:rsid w:val="002E7274"/>
    <w:rsid w:val="002F1ACC"/>
    <w:rsid w:val="002F2189"/>
    <w:rsid w:val="002F2D16"/>
    <w:rsid w:val="002F4C03"/>
    <w:rsid w:val="002F54F8"/>
    <w:rsid w:val="002F70DA"/>
    <w:rsid w:val="002F7616"/>
    <w:rsid w:val="002F7FE2"/>
    <w:rsid w:val="0030195C"/>
    <w:rsid w:val="00301C7B"/>
    <w:rsid w:val="00302B3F"/>
    <w:rsid w:val="00302FBC"/>
    <w:rsid w:val="00303009"/>
    <w:rsid w:val="00303D1C"/>
    <w:rsid w:val="00306E5B"/>
    <w:rsid w:val="00307927"/>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0549"/>
    <w:rsid w:val="003440D8"/>
    <w:rsid w:val="003442EE"/>
    <w:rsid w:val="003452D3"/>
    <w:rsid w:val="0035062A"/>
    <w:rsid w:val="0035068A"/>
    <w:rsid w:val="003508CB"/>
    <w:rsid w:val="003513EB"/>
    <w:rsid w:val="0035280E"/>
    <w:rsid w:val="003533EC"/>
    <w:rsid w:val="0035598B"/>
    <w:rsid w:val="00356729"/>
    <w:rsid w:val="003572C1"/>
    <w:rsid w:val="00360182"/>
    <w:rsid w:val="00365F70"/>
    <w:rsid w:val="00367906"/>
    <w:rsid w:val="00370E34"/>
    <w:rsid w:val="003712CA"/>
    <w:rsid w:val="00371644"/>
    <w:rsid w:val="00371DCF"/>
    <w:rsid w:val="00372D90"/>
    <w:rsid w:val="003739E4"/>
    <w:rsid w:val="00374439"/>
    <w:rsid w:val="00374780"/>
    <w:rsid w:val="003747B7"/>
    <w:rsid w:val="00376631"/>
    <w:rsid w:val="00376918"/>
    <w:rsid w:val="00380344"/>
    <w:rsid w:val="00381DBE"/>
    <w:rsid w:val="003821CA"/>
    <w:rsid w:val="00382BCD"/>
    <w:rsid w:val="00382D39"/>
    <w:rsid w:val="003840A8"/>
    <w:rsid w:val="003848A9"/>
    <w:rsid w:val="00386697"/>
    <w:rsid w:val="00387F07"/>
    <w:rsid w:val="00390504"/>
    <w:rsid w:val="0039077A"/>
    <w:rsid w:val="00391D5A"/>
    <w:rsid w:val="00392DD0"/>
    <w:rsid w:val="003963FA"/>
    <w:rsid w:val="003A0204"/>
    <w:rsid w:val="003A0A50"/>
    <w:rsid w:val="003A0EEC"/>
    <w:rsid w:val="003A29DA"/>
    <w:rsid w:val="003A701E"/>
    <w:rsid w:val="003A72A2"/>
    <w:rsid w:val="003B0439"/>
    <w:rsid w:val="003B188C"/>
    <w:rsid w:val="003B4CBD"/>
    <w:rsid w:val="003B6352"/>
    <w:rsid w:val="003B7C32"/>
    <w:rsid w:val="003C1394"/>
    <w:rsid w:val="003C3519"/>
    <w:rsid w:val="003C6D64"/>
    <w:rsid w:val="003D1724"/>
    <w:rsid w:val="003D21C6"/>
    <w:rsid w:val="003D22A4"/>
    <w:rsid w:val="003D2E8B"/>
    <w:rsid w:val="003D465B"/>
    <w:rsid w:val="003D4E13"/>
    <w:rsid w:val="003D71C5"/>
    <w:rsid w:val="003E0863"/>
    <w:rsid w:val="003E0C98"/>
    <w:rsid w:val="003E3D2C"/>
    <w:rsid w:val="003E43BD"/>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7"/>
    <w:rsid w:val="0041630F"/>
    <w:rsid w:val="004172AB"/>
    <w:rsid w:val="00420B39"/>
    <w:rsid w:val="00421BEB"/>
    <w:rsid w:val="00422FF7"/>
    <w:rsid w:val="0042451D"/>
    <w:rsid w:val="00427454"/>
    <w:rsid w:val="00431D83"/>
    <w:rsid w:val="004325CC"/>
    <w:rsid w:val="00432A7C"/>
    <w:rsid w:val="00434235"/>
    <w:rsid w:val="0043545C"/>
    <w:rsid w:val="00435AAB"/>
    <w:rsid w:val="00435FCF"/>
    <w:rsid w:val="00436126"/>
    <w:rsid w:val="00436CCF"/>
    <w:rsid w:val="004417B9"/>
    <w:rsid w:val="00442297"/>
    <w:rsid w:val="004463D6"/>
    <w:rsid w:val="004509E3"/>
    <w:rsid w:val="00451B53"/>
    <w:rsid w:val="00452423"/>
    <w:rsid w:val="0045264E"/>
    <w:rsid w:val="004531B1"/>
    <w:rsid w:val="00455501"/>
    <w:rsid w:val="004562C4"/>
    <w:rsid w:val="0045648A"/>
    <w:rsid w:val="00456A28"/>
    <w:rsid w:val="00456B3F"/>
    <w:rsid w:val="00460E73"/>
    <w:rsid w:val="00460FA3"/>
    <w:rsid w:val="00463337"/>
    <w:rsid w:val="00464BC2"/>
    <w:rsid w:val="00464D75"/>
    <w:rsid w:val="004655AB"/>
    <w:rsid w:val="0046737B"/>
    <w:rsid w:val="004703B8"/>
    <w:rsid w:val="00470754"/>
    <w:rsid w:val="004708B0"/>
    <w:rsid w:val="00474364"/>
    <w:rsid w:val="0047643B"/>
    <w:rsid w:val="004769BD"/>
    <w:rsid w:val="00477E2F"/>
    <w:rsid w:val="0048253A"/>
    <w:rsid w:val="00482B8C"/>
    <w:rsid w:val="0048383F"/>
    <w:rsid w:val="004839F4"/>
    <w:rsid w:val="00485231"/>
    <w:rsid w:val="00485A99"/>
    <w:rsid w:val="004866B2"/>
    <w:rsid w:val="004871C4"/>
    <w:rsid w:val="0049057D"/>
    <w:rsid w:val="00490B39"/>
    <w:rsid w:val="004910EE"/>
    <w:rsid w:val="00493488"/>
    <w:rsid w:val="00493E3B"/>
    <w:rsid w:val="00495FDF"/>
    <w:rsid w:val="0049697E"/>
    <w:rsid w:val="00496B6D"/>
    <w:rsid w:val="00497F2A"/>
    <w:rsid w:val="004A0A93"/>
    <w:rsid w:val="004A174C"/>
    <w:rsid w:val="004A1CF4"/>
    <w:rsid w:val="004A42AE"/>
    <w:rsid w:val="004A52AD"/>
    <w:rsid w:val="004A61A6"/>
    <w:rsid w:val="004A741E"/>
    <w:rsid w:val="004B1208"/>
    <w:rsid w:val="004B4349"/>
    <w:rsid w:val="004C0F97"/>
    <w:rsid w:val="004C2186"/>
    <w:rsid w:val="004C36F3"/>
    <w:rsid w:val="004C412C"/>
    <w:rsid w:val="004C5386"/>
    <w:rsid w:val="004C56C6"/>
    <w:rsid w:val="004C5E9E"/>
    <w:rsid w:val="004C69F3"/>
    <w:rsid w:val="004D1536"/>
    <w:rsid w:val="004D2A54"/>
    <w:rsid w:val="004D2E7D"/>
    <w:rsid w:val="004D2E9B"/>
    <w:rsid w:val="004D367A"/>
    <w:rsid w:val="004D4E1C"/>
    <w:rsid w:val="004D6760"/>
    <w:rsid w:val="004D6BEA"/>
    <w:rsid w:val="004D6C53"/>
    <w:rsid w:val="004D7C80"/>
    <w:rsid w:val="004E15DD"/>
    <w:rsid w:val="004E209A"/>
    <w:rsid w:val="004E3059"/>
    <w:rsid w:val="004E3C9A"/>
    <w:rsid w:val="004E5FEC"/>
    <w:rsid w:val="004E6F2C"/>
    <w:rsid w:val="004E74FA"/>
    <w:rsid w:val="004E7664"/>
    <w:rsid w:val="004F00C9"/>
    <w:rsid w:val="004F21E9"/>
    <w:rsid w:val="004F23A6"/>
    <w:rsid w:val="004F28B5"/>
    <w:rsid w:val="004F549E"/>
    <w:rsid w:val="004F64F1"/>
    <w:rsid w:val="004F6663"/>
    <w:rsid w:val="004F6852"/>
    <w:rsid w:val="004F74AE"/>
    <w:rsid w:val="00501430"/>
    <w:rsid w:val="0050169C"/>
    <w:rsid w:val="00502033"/>
    <w:rsid w:val="005020B0"/>
    <w:rsid w:val="00503C25"/>
    <w:rsid w:val="0050456B"/>
    <w:rsid w:val="00506FD4"/>
    <w:rsid w:val="0050729C"/>
    <w:rsid w:val="00507868"/>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8A4"/>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5D0C"/>
    <w:rsid w:val="00576483"/>
    <w:rsid w:val="00577416"/>
    <w:rsid w:val="005810DF"/>
    <w:rsid w:val="00582901"/>
    <w:rsid w:val="00585EB7"/>
    <w:rsid w:val="00586244"/>
    <w:rsid w:val="00586356"/>
    <w:rsid w:val="005865B5"/>
    <w:rsid w:val="00586E04"/>
    <w:rsid w:val="00587262"/>
    <w:rsid w:val="00591E3D"/>
    <w:rsid w:val="00595E04"/>
    <w:rsid w:val="0059680F"/>
    <w:rsid w:val="0059762C"/>
    <w:rsid w:val="005A205D"/>
    <w:rsid w:val="005A3671"/>
    <w:rsid w:val="005A7087"/>
    <w:rsid w:val="005A772B"/>
    <w:rsid w:val="005B00BB"/>
    <w:rsid w:val="005B4B7A"/>
    <w:rsid w:val="005B4F5D"/>
    <w:rsid w:val="005B6806"/>
    <w:rsid w:val="005B739A"/>
    <w:rsid w:val="005C1AA4"/>
    <w:rsid w:val="005C1F61"/>
    <w:rsid w:val="005C39A1"/>
    <w:rsid w:val="005C3A29"/>
    <w:rsid w:val="005C61F7"/>
    <w:rsid w:val="005C6272"/>
    <w:rsid w:val="005D08EB"/>
    <w:rsid w:val="005D2E69"/>
    <w:rsid w:val="005D38E8"/>
    <w:rsid w:val="005D4782"/>
    <w:rsid w:val="005D48E3"/>
    <w:rsid w:val="005E0B48"/>
    <w:rsid w:val="005E1178"/>
    <w:rsid w:val="005E2420"/>
    <w:rsid w:val="005E26AC"/>
    <w:rsid w:val="005E4F52"/>
    <w:rsid w:val="005E69A7"/>
    <w:rsid w:val="005F06BF"/>
    <w:rsid w:val="005F2AF3"/>
    <w:rsid w:val="005F36BD"/>
    <w:rsid w:val="0060003F"/>
    <w:rsid w:val="006005AC"/>
    <w:rsid w:val="00601FF3"/>
    <w:rsid w:val="00602174"/>
    <w:rsid w:val="006027C6"/>
    <w:rsid w:val="00602F73"/>
    <w:rsid w:val="00603F57"/>
    <w:rsid w:val="0060452A"/>
    <w:rsid w:val="00604C42"/>
    <w:rsid w:val="006056B2"/>
    <w:rsid w:val="0060709A"/>
    <w:rsid w:val="0061081C"/>
    <w:rsid w:val="0061099E"/>
    <w:rsid w:val="00610AD7"/>
    <w:rsid w:val="00610FB0"/>
    <w:rsid w:val="00614EA7"/>
    <w:rsid w:val="0061539F"/>
    <w:rsid w:val="00616604"/>
    <w:rsid w:val="0061714E"/>
    <w:rsid w:val="006236B2"/>
    <w:rsid w:val="006257B2"/>
    <w:rsid w:val="00626364"/>
    <w:rsid w:val="006266C5"/>
    <w:rsid w:val="00627C14"/>
    <w:rsid w:val="00631A0B"/>
    <w:rsid w:val="00631B82"/>
    <w:rsid w:val="0063209F"/>
    <w:rsid w:val="00632189"/>
    <w:rsid w:val="006334E3"/>
    <w:rsid w:val="0063378F"/>
    <w:rsid w:val="00633A93"/>
    <w:rsid w:val="00633BD3"/>
    <w:rsid w:val="006344EA"/>
    <w:rsid w:val="00634B92"/>
    <w:rsid w:val="00637588"/>
    <w:rsid w:val="00640E80"/>
    <w:rsid w:val="00644AAC"/>
    <w:rsid w:val="00644B79"/>
    <w:rsid w:val="00647FF9"/>
    <w:rsid w:val="00652971"/>
    <w:rsid w:val="00653798"/>
    <w:rsid w:val="00653995"/>
    <w:rsid w:val="006550B7"/>
    <w:rsid w:val="006558C2"/>
    <w:rsid w:val="00655FE9"/>
    <w:rsid w:val="00656793"/>
    <w:rsid w:val="00657D98"/>
    <w:rsid w:val="00660D63"/>
    <w:rsid w:val="006621C9"/>
    <w:rsid w:val="00662A2A"/>
    <w:rsid w:val="006631FC"/>
    <w:rsid w:val="00663257"/>
    <w:rsid w:val="00663960"/>
    <w:rsid w:val="00664B71"/>
    <w:rsid w:val="00664BD8"/>
    <w:rsid w:val="00664F5B"/>
    <w:rsid w:val="00665646"/>
    <w:rsid w:val="00667DDF"/>
    <w:rsid w:val="00670215"/>
    <w:rsid w:val="006711A3"/>
    <w:rsid w:val="006712E7"/>
    <w:rsid w:val="00673A97"/>
    <w:rsid w:val="00674FDC"/>
    <w:rsid w:val="00675071"/>
    <w:rsid w:val="00675FA9"/>
    <w:rsid w:val="0067791F"/>
    <w:rsid w:val="00680EEE"/>
    <w:rsid w:val="00682909"/>
    <w:rsid w:val="00683446"/>
    <w:rsid w:val="006837E4"/>
    <w:rsid w:val="00683804"/>
    <w:rsid w:val="00683930"/>
    <w:rsid w:val="006839FC"/>
    <w:rsid w:val="0068413B"/>
    <w:rsid w:val="00684865"/>
    <w:rsid w:val="00685E2C"/>
    <w:rsid w:val="00687D97"/>
    <w:rsid w:val="006941FB"/>
    <w:rsid w:val="006972BA"/>
    <w:rsid w:val="00697C6D"/>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1552"/>
    <w:rsid w:val="006D1B36"/>
    <w:rsid w:val="006D2589"/>
    <w:rsid w:val="006D2659"/>
    <w:rsid w:val="006D376B"/>
    <w:rsid w:val="006D3A3B"/>
    <w:rsid w:val="006D5341"/>
    <w:rsid w:val="006D7F2D"/>
    <w:rsid w:val="006E0250"/>
    <w:rsid w:val="006E0DF4"/>
    <w:rsid w:val="006E1369"/>
    <w:rsid w:val="006E3C76"/>
    <w:rsid w:val="006E4631"/>
    <w:rsid w:val="006E4F7F"/>
    <w:rsid w:val="006E5E1E"/>
    <w:rsid w:val="006E65D2"/>
    <w:rsid w:val="006E679E"/>
    <w:rsid w:val="006E6C84"/>
    <w:rsid w:val="006E700F"/>
    <w:rsid w:val="006E7778"/>
    <w:rsid w:val="006F08A8"/>
    <w:rsid w:val="006F1580"/>
    <w:rsid w:val="006F30A7"/>
    <w:rsid w:val="006F36B3"/>
    <w:rsid w:val="006F65E3"/>
    <w:rsid w:val="006F66CF"/>
    <w:rsid w:val="0070032C"/>
    <w:rsid w:val="007004C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BD3"/>
    <w:rsid w:val="00722F62"/>
    <w:rsid w:val="0072441F"/>
    <w:rsid w:val="00724F3F"/>
    <w:rsid w:val="00727F31"/>
    <w:rsid w:val="007336B8"/>
    <w:rsid w:val="007357A3"/>
    <w:rsid w:val="007357E6"/>
    <w:rsid w:val="0074020D"/>
    <w:rsid w:val="00740A25"/>
    <w:rsid w:val="00740E89"/>
    <w:rsid w:val="007412DC"/>
    <w:rsid w:val="00741AB9"/>
    <w:rsid w:val="00741B7D"/>
    <w:rsid w:val="00741D00"/>
    <w:rsid w:val="007443D5"/>
    <w:rsid w:val="00746380"/>
    <w:rsid w:val="00747E46"/>
    <w:rsid w:val="00747F8F"/>
    <w:rsid w:val="007500AA"/>
    <w:rsid w:val="00751293"/>
    <w:rsid w:val="00752477"/>
    <w:rsid w:val="00752658"/>
    <w:rsid w:val="0075319F"/>
    <w:rsid w:val="00753695"/>
    <w:rsid w:val="0075471D"/>
    <w:rsid w:val="00754D27"/>
    <w:rsid w:val="00756365"/>
    <w:rsid w:val="00756DD7"/>
    <w:rsid w:val="00760ACA"/>
    <w:rsid w:val="00761A29"/>
    <w:rsid w:val="00761CA7"/>
    <w:rsid w:val="00762F68"/>
    <w:rsid w:val="00765D2C"/>
    <w:rsid w:val="00770883"/>
    <w:rsid w:val="00771DBE"/>
    <w:rsid w:val="00773DF9"/>
    <w:rsid w:val="007744BF"/>
    <w:rsid w:val="00781781"/>
    <w:rsid w:val="00783AF1"/>
    <w:rsid w:val="0078431A"/>
    <w:rsid w:val="007851F1"/>
    <w:rsid w:val="007878E2"/>
    <w:rsid w:val="0079219B"/>
    <w:rsid w:val="00792B8B"/>
    <w:rsid w:val="007936A3"/>
    <w:rsid w:val="00793876"/>
    <w:rsid w:val="007950E0"/>
    <w:rsid w:val="00795812"/>
    <w:rsid w:val="0079701F"/>
    <w:rsid w:val="007977A2"/>
    <w:rsid w:val="007A3795"/>
    <w:rsid w:val="007A4973"/>
    <w:rsid w:val="007A52BB"/>
    <w:rsid w:val="007A5F1F"/>
    <w:rsid w:val="007A68A0"/>
    <w:rsid w:val="007A79DC"/>
    <w:rsid w:val="007A7B65"/>
    <w:rsid w:val="007B1D60"/>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3CD8"/>
    <w:rsid w:val="007F442E"/>
    <w:rsid w:val="007F5326"/>
    <w:rsid w:val="007F6D9B"/>
    <w:rsid w:val="007F7AF5"/>
    <w:rsid w:val="0080036E"/>
    <w:rsid w:val="00800699"/>
    <w:rsid w:val="00801217"/>
    <w:rsid w:val="00803855"/>
    <w:rsid w:val="00803DBD"/>
    <w:rsid w:val="0080499B"/>
    <w:rsid w:val="00804DA1"/>
    <w:rsid w:val="00805013"/>
    <w:rsid w:val="008058BF"/>
    <w:rsid w:val="008076BB"/>
    <w:rsid w:val="00813183"/>
    <w:rsid w:val="0081411A"/>
    <w:rsid w:val="00821789"/>
    <w:rsid w:val="00822341"/>
    <w:rsid w:val="008248DA"/>
    <w:rsid w:val="008257B3"/>
    <w:rsid w:val="00825ACB"/>
    <w:rsid w:val="00825E7D"/>
    <w:rsid w:val="00827E89"/>
    <w:rsid w:val="008321E6"/>
    <w:rsid w:val="00835D31"/>
    <w:rsid w:val="00837B51"/>
    <w:rsid w:val="00841FE3"/>
    <w:rsid w:val="0084214C"/>
    <w:rsid w:val="008456F4"/>
    <w:rsid w:val="0084613E"/>
    <w:rsid w:val="008465C6"/>
    <w:rsid w:val="008479C4"/>
    <w:rsid w:val="00847F38"/>
    <w:rsid w:val="008505F3"/>
    <w:rsid w:val="008516A5"/>
    <w:rsid w:val="00851B4A"/>
    <w:rsid w:val="00853991"/>
    <w:rsid w:val="008560E0"/>
    <w:rsid w:val="00856A3F"/>
    <w:rsid w:val="0085765C"/>
    <w:rsid w:val="00861528"/>
    <w:rsid w:val="00862357"/>
    <w:rsid w:val="00862BDF"/>
    <w:rsid w:val="00863C36"/>
    <w:rsid w:val="00864550"/>
    <w:rsid w:val="00865BC7"/>
    <w:rsid w:val="00870881"/>
    <w:rsid w:val="008724E6"/>
    <w:rsid w:val="0087599B"/>
    <w:rsid w:val="00882684"/>
    <w:rsid w:val="008828E4"/>
    <w:rsid w:val="00883A13"/>
    <w:rsid w:val="008841DA"/>
    <w:rsid w:val="00887E6B"/>
    <w:rsid w:val="0089060D"/>
    <w:rsid w:val="00891439"/>
    <w:rsid w:val="00892990"/>
    <w:rsid w:val="0089303F"/>
    <w:rsid w:val="00893041"/>
    <w:rsid w:val="00893E60"/>
    <w:rsid w:val="00896501"/>
    <w:rsid w:val="00897BBC"/>
    <w:rsid w:val="008A1845"/>
    <w:rsid w:val="008A3C10"/>
    <w:rsid w:val="008A6005"/>
    <w:rsid w:val="008B04AD"/>
    <w:rsid w:val="008B0726"/>
    <w:rsid w:val="008B07EE"/>
    <w:rsid w:val="008B5601"/>
    <w:rsid w:val="008B6D64"/>
    <w:rsid w:val="008B7D6B"/>
    <w:rsid w:val="008C0841"/>
    <w:rsid w:val="008C2DB4"/>
    <w:rsid w:val="008C6868"/>
    <w:rsid w:val="008D00AF"/>
    <w:rsid w:val="008D093E"/>
    <w:rsid w:val="008D0E92"/>
    <w:rsid w:val="008D158C"/>
    <w:rsid w:val="008D2792"/>
    <w:rsid w:val="008D4DCB"/>
    <w:rsid w:val="008D5018"/>
    <w:rsid w:val="008D571D"/>
    <w:rsid w:val="008D5D0E"/>
    <w:rsid w:val="008D6F11"/>
    <w:rsid w:val="008D7304"/>
    <w:rsid w:val="008E09EE"/>
    <w:rsid w:val="008E0E3E"/>
    <w:rsid w:val="008E4969"/>
    <w:rsid w:val="008E4A37"/>
    <w:rsid w:val="008E4AC3"/>
    <w:rsid w:val="008E52F7"/>
    <w:rsid w:val="008E60D8"/>
    <w:rsid w:val="008E6274"/>
    <w:rsid w:val="008E6E01"/>
    <w:rsid w:val="008F000C"/>
    <w:rsid w:val="008F0C22"/>
    <w:rsid w:val="008F1876"/>
    <w:rsid w:val="008F23D6"/>
    <w:rsid w:val="008F369C"/>
    <w:rsid w:val="008F48AE"/>
    <w:rsid w:val="008F6D7B"/>
    <w:rsid w:val="008F7243"/>
    <w:rsid w:val="008F7F9E"/>
    <w:rsid w:val="009003CE"/>
    <w:rsid w:val="00902181"/>
    <w:rsid w:val="009040F3"/>
    <w:rsid w:val="009065DB"/>
    <w:rsid w:val="009075DF"/>
    <w:rsid w:val="00910F44"/>
    <w:rsid w:val="0091340D"/>
    <w:rsid w:val="00914426"/>
    <w:rsid w:val="009146F4"/>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4926"/>
    <w:rsid w:val="009454D4"/>
    <w:rsid w:val="00945F86"/>
    <w:rsid w:val="00953654"/>
    <w:rsid w:val="00954C3E"/>
    <w:rsid w:val="00955039"/>
    <w:rsid w:val="00955744"/>
    <w:rsid w:val="009559E0"/>
    <w:rsid w:val="00956996"/>
    <w:rsid w:val="00956B03"/>
    <w:rsid w:val="00956CA9"/>
    <w:rsid w:val="00961CF5"/>
    <w:rsid w:val="009631A3"/>
    <w:rsid w:val="0096325C"/>
    <w:rsid w:val="009661C7"/>
    <w:rsid w:val="00966351"/>
    <w:rsid w:val="00966C47"/>
    <w:rsid w:val="00973178"/>
    <w:rsid w:val="009732F9"/>
    <w:rsid w:val="00977967"/>
    <w:rsid w:val="00984EBE"/>
    <w:rsid w:val="00991CE0"/>
    <w:rsid w:val="00994053"/>
    <w:rsid w:val="00994312"/>
    <w:rsid w:val="00994C1F"/>
    <w:rsid w:val="00996621"/>
    <w:rsid w:val="00996D2B"/>
    <w:rsid w:val="00997291"/>
    <w:rsid w:val="009A46B4"/>
    <w:rsid w:val="009A6155"/>
    <w:rsid w:val="009B1027"/>
    <w:rsid w:val="009B2742"/>
    <w:rsid w:val="009B33C2"/>
    <w:rsid w:val="009B4092"/>
    <w:rsid w:val="009B464A"/>
    <w:rsid w:val="009B662F"/>
    <w:rsid w:val="009C0135"/>
    <w:rsid w:val="009C1C35"/>
    <w:rsid w:val="009C1C4C"/>
    <w:rsid w:val="009C2356"/>
    <w:rsid w:val="009C3EC7"/>
    <w:rsid w:val="009C5B7E"/>
    <w:rsid w:val="009C7750"/>
    <w:rsid w:val="009C7973"/>
    <w:rsid w:val="009D2124"/>
    <w:rsid w:val="009D3C8E"/>
    <w:rsid w:val="009D3E74"/>
    <w:rsid w:val="009D7379"/>
    <w:rsid w:val="009E0088"/>
    <w:rsid w:val="009E07CF"/>
    <w:rsid w:val="009E081E"/>
    <w:rsid w:val="009E0CA5"/>
    <w:rsid w:val="009E3133"/>
    <w:rsid w:val="009E31A7"/>
    <w:rsid w:val="009E39E9"/>
    <w:rsid w:val="009E6B48"/>
    <w:rsid w:val="009E6D0F"/>
    <w:rsid w:val="009E75A0"/>
    <w:rsid w:val="009F0C4B"/>
    <w:rsid w:val="009F408A"/>
    <w:rsid w:val="009F47FC"/>
    <w:rsid w:val="009F4BF1"/>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2A08"/>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5E97"/>
    <w:rsid w:val="00A36119"/>
    <w:rsid w:val="00A37465"/>
    <w:rsid w:val="00A44D20"/>
    <w:rsid w:val="00A4560F"/>
    <w:rsid w:val="00A4698C"/>
    <w:rsid w:val="00A50492"/>
    <w:rsid w:val="00A53020"/>
    <w:rsid w:val="00A53202"/>
    <w:rsid w:val="00A54141"/>
    <w:rsid w:val="00A577F1"/>
    <w:rsid w:val="00A57C62"/>
    <w:rsid w:val="00A630EC"/>
    <w:rsid w:val="00A72276"/>
    <w:rsid w:val="00A73D06"/>
    <w:rsid w:val="00A747C0"/>
    <w:rsid w:val="00A74846"/>
    <w:rsid w:val="00A7492C"/>
    <w:rsid w:val="00A753FB"/>
    <w:rsid w:val="00A761E7"/>
    <w:rsid w:val="00A776DE"/>
    <w:rsid w:val="00A777DA"/>
    <w:rsid w:val="00A80C1E"/>
    <w:rsid w:val="00A841FB"/>
    <w:rsid w:val="00A848C0"/>
    <w:rsid w:val="00A858C8"/>
    <w:rsid w:val="00A8798A"/>
    <w:rsid w:val="00A90097"/>
    <w:rsid w:val="00A90A75"/>
    <w:rsid w:val="00A90F3D"/>
    <w:rsid w:val="00A9194F"/>
    <w:rsid w:val="00A927AD"/>
    <w:rsid w:val="00A927F3"/>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B6E42"/>
    <w:rsid w:val="00AC552A"/>
    <w:rsid w:val="00AC595A"/>
    <w:rsid w:val="00AC78BB"/>
    <w:rsid w:val="00AD0FFC"/>
    <w:rsid w:val="00AD11AF"/>
    <w:rsid w:val="00AD1929"/>
    <w:rsid w:val="00AD567B"/>
    <w:rsid w:val="00AD67E2"/>
    <w:rsid w:val="00AD76EB"/>
    <w:rsid w:val="00AE0BE3"/>
    <w:rsid w:val="00AE1D88"/>
    <w:rsid w:val="00AE1F04"/>
    <w:rsid w:val="00AE2D7F"/>
    <w:rsid w:val="00AE3B22"/>
    <w:rsid w:val="00AE5D18"/>
    <w:rsid w:val="00AE653D"/>
    <w:rsid w:val="00AE7236"/>
    <w:rsid w:val="00AF110F"/>
    <w:rsid w:val="00AF3088"/>
    <w:rsid w:val="00AF3561"/>
    <w:rsid w:val="00AF3653"/>
    <w:rsid w:val="00AF5CDB"/>
    <w:rsid w:val="00AF6B28"/>
    <w:rsid w:val="00AF7121"/>
    <w:rsid w:val="00B000F6"/>
    <w:rsid w:val="00B00442"/>
    <w:rsid w:val="00B0099B"/>
    <w:rsid w:val="00B03AAF"/>
    <w:rsid w:val="00B03C11"/>
    <w:rsid w:val="00B03E4B"/>
    <w:rsid w:val="00B0481D"/>
    <w:rsid w:val="00B05120"/>
    <w:rsid w:val="00B05394"/>
    <w:rsid w:val="00B0577D"/>
    <w:rsid w:val="00B05806"/>
    <w:rsid w:val="00B060BF"/>
    <w:rsid w:val="00B0791B"/>
    <w:rsid w:val="00B10299"/>
    <w:rsid w:val="00B10992"/>
    <w:rsid w:val="00B115E5"/>
    <w:rsid w:val="00B12159"/>
    <w:rsid w:val="00B1332D"/>
    <w:rsid w:val="00B13803"/>
    <w:rsid w:val="00B1444D"/>
    <w:rsid w:val="00B15064"/>
    <w:rsid w:val="00B17281"/>
    <w:rsid w:val="00B20066"/>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B6B"/>
    <w:rsid w:val="00B44FC1"/>
    <w:rsid w:val="00B45097"/>
    <w:rsid w:val="00B45D84"/>
    <w:rsid w:val="00B52C8F"/>
    <w:rsid w:val="00B54C72"/>
    <w:rsid w:val="00B55442"/>
    <w:rsid w:val="00B55D87"/>
    <w:rsid w:val="00B60E46"/>
    <w:rsid w:val="00B61D6B"/>
    <w:rsid w:val="00B63023"/>
    <w:rsid w:val="00B63A83"/>
    <w:rsid w:val="00B66DE3"/>
    <w:rsid w:val="00B67409"/>
    <w:rsid w:val="00B70040"/>
    <w:rsid w:val="00B711AC"/>
    <w:rsid w:val="00B7209B"/>
    <w:rsid w:val="00B74AE0"/>
    <w:rsid w:val="00B74DE4"/>
    <w:rsid w:val="00B75290"/>
    <w:rsid w:val="00B7605D"/>
    <w:rsid w:val="00B843E5"/>
    <w:rsid w:val="00B847B9"/>
    <w:rsid w:val="00B85BE7"/>
    <w:rsid w:val="00B87609"/>
    <w:rsid w:val="00B90037"/>
    <w:rsid w:val="00B90DE3"/>
    <w:rsid w:val="00B91FC1"/>
    <w:rsid w:val="00B94C38"/>
    <w:rsid w:val="00B9679B"/>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E0CC7"/>
    <w:rsid w:val="00BE160B"/>
    <w:rsid w:val="00BE66F6"/>
    <w:rsid w:val="00BE79B4"/>
    <w:rsid w:val="00BE7FF1"/>
    <w:rsid w:val="00BF29B1"/>
    <w:rsid w:val="00BF2BB9"/>
    <w:rsid w:val="00BF38E8"/>
    <w:rsid w:val="00BF52CB"/>
    <w:rsid w:val="00BF6F2E"/>
    <w:rsid w:val="00C0221E"/>
    <w:rsid w:val="00C02E8B"/>
    <w:rsid w:val="00C02EE2"/>
    <w:rsid w:val="00C03250"/>
    <w:rsid w:val="00C043F3"/>
    <w:rsid w:val="00C04701"/>
    <w:rsid w:val="00C06CB4"/>
    <w:rsid w:val="00C07C58"/>
    <w:rsid w:val="00C10D5B"/>
    <w:rsid w:val="00C10F90"/>
    <w:rsid w:val="00C11251"/>
    <w:rsid w:val="00C121C0"/>
    <w:rsid w:val="00C123B1"/>
    <w:rsid w:val="00C151AB"/>
    <w:rsid w:val="00C154A8"/>
    <w:rsid w:val="00C1683C"/>
    <w:rsid w:val="00C16A14"/>
    <w:rsid w:val="00C16C3C"/>
    <w:rsid w:val="00C1770E"/>
    <w:rsid w:val="00C17DA5"/>
    <w:rsid w:val="00C20B7C"/>
    <w:rsid w:val="00C24AED"/>
    <w:rsid w:val="00C26C3F"/>
    <w:rsid w:val="00C301CA"/>
    <w:rsid w:val="00C32A5E"/>
    <w:rsid w:val="00C34C86"/>
    <w:rsid w:val="00C3517F"/>
    <w:rsid w:val="00C35354"/>
    <w:rsid w:val="00C40538"/>
    <w:rsid w:val="00C40F32"/>
    <w:rsid w:val="00C44BE7"/>
    <w:rsid w:val="00C5271D"/>
    <w:rsid w:val="00C54D0F"/>
    <w:rsid w:val="00C56A08"/>
    <w:rsid w:val="00C60015"/>
    <w:rsid w:val="00C600B5"/>
    <w:rsid w:val="00C601B4"/>
    <w:rsid w:val="00C60657"/>
    <w:rsid w:val="00C60EF7"/>
    <w:rsid w:val="00C61533"/>
    <w:rsid w:val="00C61AD9"/>
    <w:rsid w:val="00C627F0"/>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8687F"/>
    <w:rsid w:val="00C91ACC"/>
    <w:rsid w:val="00C91FDE"/>
    <w:rsid w:val="00C93C72"/>
    <w:rsid w:val="00C96125"/>
    <w:rsid w:val="00C9612A"/>
    <w:rsid w:val="00C97EF2"/>
    <w:rsid w:val="00CA18AC"/>
    <w:rsid w:val="00CA1FE3"/>
    <w:rsid w:val="00CA21A6"/>
    <w:rsid w:val="00CA4091"/>
    <w:rsid w:val="00CA4DF1"/>
    <w:rsid w:val="00CA51CA"/>
    <w:rsid w:val="00CA6772"/>
    <w:rsid w:val="00CA6F7D"/>
    <w:rsid w:val="00CA7FCA"/>
    <w:rsid w:val="00CB6050"/>
    <w:rsid w:val="00CB6F4A"/>
    <w:rsid w:val="00CB7C1F"/>
    <w:rsid w:val="00CC1121"/>
    <w:rsid w:val="00CC16C5"/>
    <w:rsid w:val="00CC548B"/>
    <w:rsid w:val="00CD241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CF7241"/>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183F"/>
    <w:rsid w:val="00D32083"/>
    <w:rsid w:val="00D32C72"/>
    <w:rsid w:val="00D3430A"/>
    <w:rsid w:val="00D40B7E"/>
    <w:rsid w:val="00D40C5F"/>
    <w:rsid w:val="00D41C8D"/>
    <w:rsid w:val="00D47948"/>
    <w:rsid w:val="00D51269"/>
    <w:rsid w:val="00D514FD"/>
    <w:rsid w:val="00D51E9C"/>
    <w:rsid w:val="00D525D6"/>
    <w:rsid w:val="00D53435"/>
    <w:rsid w:val="00D534E9"/>
    <w:rsid w:val="00D54655"/>
    <w:rsid w:val="00D5469A"/>
    <w:rsid w:val="00D55FE2"/>
    <w:rsid w:val="00D60A75"/>
    <w:rsid w:val="00D61EFB"/>
    <w:rsid w:val="00D6238E"/>
    <w:rsid w:val="00D637FC"/>
    <w:rsid w:val="00D64084"/>
    <w:rsid w:val="00D66266"/>
    <w:rsid w:val="00D66E74"/>
    <w:rsid w:val="00D67AAA"/>
    <w:rsid w:val="00D702A9"/>
    <w:rsid w:val="00D702B3"/>
    <w:rsid w:val="00D70E98"/>
    <w:rsid w:val="00D73FA2"/>
    <w:rsid w:val="00D74036"/>
    <w:rsid w:val="00D75947"/>
    <w:rsid w:val="00D817B1"/>
    <w:rsid w:val="00D8262D"/>
    <w:rsid w:val="00D8550F"/>
    <w:rsid w:val="00D865A5"/>
    <w:rsid w:val="00D8767F"/>
    <w:rsid w:val="00D87E8F"/>
    <w:rsid w:val="00D9034D"/>
    <w:rsid w:val="00D90F53"/>
    <w:rsid w:val="00D92BE1"/>
    <w:rsid w:val="00D93207"/>
    <w:rsid w:val="00D96FB9"/>
    <w:rsid w:val="00D973DB"/>
    <w:rsid w:val="00D9794A"/>
    <w:rsid w:val="00DA0C89"/>
    <w:rsid w:val="00DA1A1B"/>
    <w:rsid w:val="00DA34D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7E5"/>
    <w:rsid w:val="00DC38C5"/>
    <w:rsid w:val="00DC66CB"/>
    <w:rsid w:val="00DC6A46"/>
    <w:rsid w:val="00DC6A67"/>
    <w:rsid w:val="00DD0426"/>
    <w:rsid w:val="00DD2597"/>
    <w:rsid w:val="00DD3A81"/>
    <w:rsid w:val="00DD3DF4"/>
    <w:rsid w:val="00DD52CB"/>
    <w:rsid w:val="00DE5892"/>
    <w:rsid w:val="00DE5BFD"/>
    <w:rsid w:val="00DE6582"/>
    <w:rsid w:val="00DE68BB"/>
    <w:rsid w:val="00DE6903"/>
    <w:rsid w:val="00DE6B83"/>
    <w:rsid w:val="00DE7635"/>
    <w:rsid w:val="00DE7692"/>
    <w:rsid w:val="00DE7711"/>
    <w:rsid w:val="00DE7B0B"/>
    <w:rsid w:val="00DE7F0B"/>
    <w:rsid w:val="00DF2413"/>
    <w:rsid w:val="00DF2D6A"/>
    <w:rsid w:val="00DF3D8B"/>
    <w:rsid w:val="00DF43AD"/>
    <w:rsid w:val="00DF447A"/>
    <w:rsid w:val="00DF4B82"/>
    <w:rsid w:val="00DF734F"/>
    <w:rsid w:val="00DF7F27"/>
    <w:rsid w:val="00E003EB"/>
    <w:rsid w:val="00E01428"/>
    <w:rsid w:val="00E023CD"/>
    <w:rsid w:val="00E0524A"/>
    <w:rsid w:val="00E06861"/>
    <w:rsid w:val="00E07423"/>
    <w:rsid w:val="00E10B60"/>
    <w:rsid w:val="00E113E4"/>
    <w:rsid w:val="00E113FB"/>
    <w:rsid w:val="00E12600"/>
    <w:rsid w:val="00E133C1"/>
    <w:rsid w:val="00E150CF"/>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1258"/>
    <w:rsid w:val="00E42AE6"/>
    <w:rsid w:val="00E4411F"/>
    <w:rsid w:val="00E47704"/>
    <w:rsid w:val="00E50FDD"/>
    <w:rsid w:val="00E52631"/>
    <w:rsid w:val="00E53A34"/>
    <w:rsid w:val="00E554EC"/>
    <w:rsid w:val="00E57922"/>
    <w:rsid w:val="00E61BC1"/>
    <w:rsid w:val="00E632D7"/>
    <w:rsid w:val="00E63902"/>
    <w:rsid w:val="00E63B40"/>
    <w:rsid w:val="00E65014"/>
    <w:rsid w:val="00E67268"/>
    <w:rsid w:val="00E675F8"/>
    <w:rsid w:val="00E67625"/>
    <w:rsid w:val="00E734BC"/>
    <w:rsid w:val="00E73560"/>
    <w:rsid w:val="00E736ED"/>
    <w:rsid w:val="00E737F9"/>
    <w:rsid w:val="00E74DF5"/>
    <w:rsid w:val="00E75210"/>
    <w:rsid w:val="00E75968"/>
    <w:rsid w:val="00E75FB7"/>
    <w:rsid w:val="00E77583"/>
    <w:rsid w:val="00E800BA"/>
    <w:rsid w:val="00E8147E"/>
    <w:rsid w:val="00E82440"/>
    <w:rsid w:val="00E82D36"/>
    <w:rsid w:val="00E8456E"/>
    <w:rsid w:val="00E8586C"/>
    <w:rsid w:val="00E86633"/>
    <w:rsid w:val="00E866BF"/>
    <w:rsid w:val="00E9095A"/>
    <w:rsid w:val="00E91C19"/>
    <w:rsid w:val="00E92B91"/>
    <w:rsid w:val="00E92FB5"/>
    <w:rsid w:val="00E93E56"/>
    <w:rsid w:val="00E95F67"/>
    <w:rsid w:val="00E97C61"/>
    <w:rsid w:val="00EA083D"/>
    <w:rsid w:val="00EA1D7D"/>
    <w:rsid w:val="00EA1EC8"/>
    <w:rsid w:val="00EA3651"/>
    <w:rsid w:val="00EA3D8C"/>
    <w:rsid w:val="00EA52E2"/>
    <w:rsid w:val="00EA5DB3"/>
    <w:rsid w:val="00EB0E4A"/>
    <w:rsid w:val="00EB1803"/>
    <w:rsid w:val="00EB1D62"/>
    <w:rsid w:val="00EB2271"/>
    <w:rsid w:val="00EB2757"/>
    <w:rsid w:val="00EB418B"/>
    <w:rsid w:val="00EB41C5"/>
    <w:rsid w:val="00EB4A41"/>
    <w:rsid w:val="00EB50AA"/>
    <w:rsid w:val="00EB6AB4"/>
    <w:rsid w:val="00EC1FBF"/>
    <w:rsid w:val="00EC36B8"/>
    <w:rsid w:val="00EC4F81"/>
    <w:rsid w:val="00EC5918"/>
    <w:rsid w:val="00EC7C48"/>
    <w:rsid w:val="00ED095F"/>
    <w:rsid w:val="00ED0FDD"/>
    <w:rsid w:val="00ED1F10"/>
    <w:rsid w:val="00ED27C2"/>
    <w:rsid w:val="00ED2909"/>
    <w:rsid w:val="00ED29B0"/>
    <w:rsid w:val="00ED374B"/>
    <w:rsid w:val="00ED3E07"/>
    <w:rsid w:val="00ED6A45"/>
    <w:rsid w:val="00EE15A7"/>
    <w:rsid w:val="00EE2DC8"/>
    <w:rsid w:val="00EE304C"/>
    <w:rsid w:val="00EE6E79"/>
    <w:rsid w:val="00EF00DE"/>
    <w:rsid w:val="00EF4755"/>
    <w:rsid w:val="00EF4F5A"/>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0F6E"/>
    <w:rsid w:val="00F313A0"/>
    <w:rsid w:val="00F31F6B"/>
    <w:rsid w:val="00F32581"/>
    <w:rsid w:val="00F375A2"/>
    <w:rsid w:val="00F37727"/>
    <w:rsid w:val="00F41B5E"/>
    <w:rsid w:val="00F4205A"/>
    <w:rsid w:val="00F4443A"/>
    <w:rsid w:val="00F44B8F"/>
    <w:rsid w:val="00F46AA6"/>
    <w:rsid w:val="00F47A83"/>
    <w:rsid w:val="00F51C81"/>
    <w:rsid w:val="00F51D17"/>
    <w:rsid w:val="00F51D21"/>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175B"/>
    <w:rsid w:val="00F95DE4"/>
    <w:rsid w:val="00F95FFF"/>
    <w:rsid w:val="00FA40F0"/>
    <w:rsid w:val="00FA512A"/>
    <w:rsid w:val="00FA51A5"/>
    <w:rsid w:val="00FA7DE8"/>
    <w:rsid w:val="00FB082B"/>
    <w:rsid w:val="00FB15CE"/>
    <w:rsid w:val="00FB4EBA"/>
    <w:rsid w:val="00FB53EA"/>
    <w:rsid w:val="00FB627E"/>
    <w:rsid w:val="00FB6745"/>
    <w:rsid w:val="00FB7294"/>
    <w:rsid w:val="00FC0FEA"/>
    <w:rsid w:val="00FC373B"/>
    <w:rsid w:val="00FC4D62"/>
    <w:rsid w:val="00FC4DAD"/>
    <w:rsid w:val="00FC55EA"/>
    <w:rsid w:val="00FC5A78"/>
    <w:rsid w:val="00FC7094"/>
    <w:rsid w:val="00FD03F4"/>
    <w:rsid w:val="00FD0F8C"/>
    <w:rsid w:val="00FD1897"/>
    <w:rsid w:val="00FD20C5"/>
    <w:rsid w:val="00FD3892"/>
    <w:rsid w:val="00FD40E4"/>
    <w:rsid w:val="00FD4FD7"/>
    <w:rsid w:val="00FD528D"/>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8"/>
    <o:shapelayout v:ext="edit">
      <o:idmap v:ext="edit" data="1"/>
    </o:shapelayout>
  </w:shapeDefaults>
  <w:decimalSymbol w:val=","/>
  <w:listSeparator w:val=";"/>
  <w14:docId w14:val="2A9F57BF"/>
  <w15:docId w15:val="{9A4691E8-6BC5-4CEB-9664-2EB0895C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1"/>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A927F3"/>
    <w:pPr>
      <w:keepNext/>
      <w:numPr>
        <w:ilvl w:val="1"/>
        <w:numId w:val="1"/>
      </w:numPr>
      <w:tabs>
        <w:tab w:val="clear" w:pos="851"/>
      </w:tabs>
      <w:spacing w:before="480" w:after="360" w:line="240" w:lineRule="auto"/>
      <w:outlineLvl w:val="1"/>
    </w:pPr>
    <w:rPr>
      <w:rFonts w:cs="Arial"/>
      <w:bCs/>
      <w:iCs/>
    </w:rPr>
  </w:style>
  <w:style w:type="paragraph" w:styleId="Ttulo3">
    <w:name w:val="heading 3"/>
    <w:basedOn w:val="Normal"/>
    <w:next w:val="Normal"/>
    <w:link w:val="Ttulo3Char"/>
    <w:uiPriority w:val="99"/>
    <w:qFormat/>
    <w:rsid w:val="003513EB"/>
    <w:pPr>
      <w:keepNext/>
      <w:numPr>
        <w:ilvl w:val="2"/>
        <w:numId w:val="1"/>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A927F3"/>
    <w:rPr>
      <w:rFonts w:ascii="Arial" w:hAnsi="Arial" w:cs="Arial"/>
      <w:bCs/>
      <w:iC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uiPriority w:val="99"/>
    <w:rsid w:val="000E52BA"/>
    <w:pPr>
      <w:tabs>
        <w:tab w:val="center" w:pos="4252"/>
        <w:tab w:val="right" w:pos="8504"/>
      </w:tabs>
    </w:pPr>
  </w:style>
  <w:style w:type="character" w:customStyle="1" w:styleId="CabealhoChar">
    <w:name w:val="Cabeçalho Char"/>
    <w:basedOn w:val="Fontepargpadro"/>
    <w:link w:val="Cabealho"/>
    <w:uiPriority w:val="99"/>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uiPriority w:val="99"/>
    <w:rsid w:val="00E37DB5"/>
    <w:rPr>
      <w:rFonts w:ascii="Arial" w:hAnsi="Arial" w:cs="Times New Roman"/>
      <w:sz w:val="20"/>
    </w:rPr>
  </w:style>
  <w:style w:type="paragraph" w:styleId="Rodap">
    <w:name w:val="footer"/>
    <w:basedOn w:val="Normal"/>
    <w:link w:val="RodapChar"/>
    <w:uiPriority w:val="99"/>
    <w:rsid w:val="00D64084"/>
    <w:pPr>
      <w:tabs>
        <w:tab w:val="clear" w:pos="851"/>
        <w:tab w:val="center" w:pos="4252"/>
        <w:tab w:val="right" w:pos="8504"/>
      </w:tabs>
    </w:pPr>
  </w:style>
  <w:style w:type="character" w:customStyle="1" w:styleId="RodapChar">
    <w:name w:val="Rodapé Char"/>
    <w:basedOn w:val="Fontepargpadro"/>
    <w:link w:val="Rodap"/>
    <w:uiPriority w:val="99"/>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7"/>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6"/>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uiPriority w:val="99"/>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11"/>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12"/>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9"/>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10"/>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4"/>
      </w:numPr>
    </w:pPr>
  </w:style>
  <w:style w:type="numbering" w:customStyle="1" w:styleId="ListaNumerada-Nmeros">
    <w:name w:val="Lista Numerada - Números"/>
    <w:rsid w:val="00B40135"/>
    <w:pPr>
      <w:numPr>
        <w:numId w:val="8"/>
      </w:numPr>
    </w:pPr>
  </w:style>
  <w:style w:type="numbering" w:customStyle="1" w:styleId="ListaNumerada-AlneaseIncisos">
    <w:name w:val="Lista Numerada - Alíneas e Incisos"/>
    <w:rsid w:val="00B40135"/>
    <w:pPr>
      <w:numPr>
        <w:numId w:val="5"/>
      </w:numPr>
    </w:pPr>
  </w:style>
  <w:style w:type="numbering" w:styleId="Artigoseo">
    <w:name w:val="Outline List 3"/>
    <w:basedOn w:val="Semlista"/>
    <w:uiPriority w:val="99"/>
    <w:semiHidden/>
    <w:unhideWhenUsed/>
    <w:locked/>
    <w:rsid w:val="00B40135"/>
    <w:pPr>
      <w:numPr>
        <w:numId w:val="2"/>
      </w:numPr>
    </w:pPr>
  </w:style>
  <w:style w:type="numbering" w:styleId="111111">
    <w:name w:val="Outline List 2"/>
    <w:basedOn w:val="Semlista"/>
    <w:uiPriority w:val="99"/>
    <w:semiHidden/>
    <w:unhideWhenUsed/>
    <w:locked/>
    <w:rsid w:val="00B40135"/>
    <w:pPr>
      <w:numPr>
        <w:numId w:val="3"/>
      </w:numPr>
    </w:pPr>
  </w:style>
  <w:style w:type="paragraph" w:styleId="PargrafodaLista">
    <w:name w:val="List Paragraph"/>
    <w:basedOn w:val="Normal"/>
    <w:link w:val="PargrafodaListaChar"/>
    <w:uiPriority w:val="34"/>
    <w:qFormat/>
    <w:rsid w:val="008F48AE"/>
    <w:pPr>
      <w:ind w:left="720"/>
      <w:contextualSpacing/>
    </w:pPr>
  </w:style>
  <w:style w:type="character" w:customStyle="1" w:styleId="PargrafodaListaChar">
    <w:name w:val="Parágrafo da Lista Char"/>
    <w:basedOn w:val="Fontepargpadro"/>
    <w:link w:val="PargrafodaLista"/>
    <w:uiPriority w:val="34"/>
    <w:rsid w:val="008F48AE"/>
    <w:rPr>
      <w:rFonts w:ascii="Arial" w:hAnsi="Arial"/>
      <w:sz w:val="24"/>
      <w:szCs w:val="24"/>
      <w:lang w:eastAsia="en-US"/>
    </w:rPr>
  </w:style>
  <w:style w:type="paragraph" w:customStyle="1" w:styleId="Textodetabela">
    <w:name w:val="Texto de tabela"/>
    <w:basedOn w:val="Normal"/>
    <w:autoRedefine/>
    <w:rsid w:val="008F48AE"/>
    <w:pPr>
      <w:widowControl w:val="0"/>
      <w:tabs>
        <w:tab w:val="clear" w:pos="851"/>
      </w:tabs>
      <w:spacing w:before="40" w:after="40" w:line="240" w:lineRule="auto"/>
      <w:jc w:val="left"/>
    </w:pPr>
    <w:rPr>
      <w:sz w:val="16"/>
      <w:szCs w:val="20"/>
      <w:lang w:eastAsia="pt-BR"/>
    </w:rPr>
  </w:style>
  <w:style w:type="paragraph" w:customStyle="1" w:styleId="TITULO1">
    <w:name w:val="TITULO 1"/>
    <w:basedOn w:val="PargrafodaLista"/>
    <w:link w:val="TITULO1Char"/>
    <w:qFormat/>
    <w:rsid w:val="00862357"/>
    <w:pPr>
      <w:numPr>
        <w:numId w:val="17"/>
      </w:numPr>
      <w:tabs>
        <w:tab w:val="clear" w:pos="851"/>
      </w:tabs>
      <w:spacing w:before="360" w:after="200" w:line="276" w:lineRule="auto"/>
      <w:ind w:left="357" w:hanging="357"/>
    </w:pPr>
    <w:rPr>
      <w:rFonts w:eastAsia="Calibri" w:cs="Arial"/>
      <w:b/>
      <w:sz w:val="22"/>
      <w:szCs w:val="22"/>
    </w:rPr>
  </w:style>
  <w:style w:type="character" w:customStyle="1" w:styleId="TITULO1Char">
    <w:name w:val="TITULO 1 Char"/>
    <w:basedOn w:val="PargrafodaListaChar"/>
    <w:link w:val="TITULO1"/>
    <w:rsid w:val="00862357"/>
    <w:rPr>
      <w:rFonts w:ascii="Arial" w:eastAsia="Calibri" w:hAnsi="Arial" w:cs="Arial"/>
      <w:b/>
      <w:sz w:val="22"/>
      <w:szCs w:val="22"/>
      <w:lang w:eastAsia="en-US"/>
    </w:rPr>
  </w:style>
  <w:style w:type="paragraph" w:customStyle="1" w:styleId="EstiloJustificadoPrimeiralinha125cm">
    <w:name w:val="Estilo Justificado Primeira linha:  125 cm"/>
    <w:basedOn w:val="Normal"/>
    <w:rsid w:val="00F37727"/>
    <w:pPr>
      <w:tabs>
        <w:tab w:val="clear" w:pos="851"/>
      </w:tabs>
      <w:spacing w:after="60" w:line="240" w:lineRule="auto"/>
      <w:ind w:firstLine="709"/>
    </w:pPr>
    <w:rPr>
      <w:sz w:val="22"/>
      <w:szCs w:val="20"/>
      <w:lang w:eastAsia="pt-BR"/>
    </w:rPr>
  </w:style>
  <w:style w:type="character" w:styleId="MenoPendente">
    <w:name w:val="Unresolved Mention"/>
    <w:basedOn w:val="Fontepargpadro"/>
    <w:uiPriority w:val="99"/>
    <w:semiHidden/>
    <w:unhideWhenUsed/>
    <w:rsid w:val="00104191"/>
    <w:rPr>
      <w:color w:val="605E5C"/>
      <w:shd w:val="clear" w:color="auto" w:fill="E1DFDD"/>
    </w:rPr>
  </w:style>
  <w:style w:type="paragraph" w:styleId="CabealhodoSumrio">
    <w:name w:val="TOC Heading"/>
    <w:basedOn w:val="Ttulo1"/>
    <w:next w:val="Normal"/>
    <w:uiPriority w:val="39"/>
    <w:unhideWhenUsed/>
    <w:qFormat/>
    <w:rsid w:val="0074020D"/>
    <w:pPr>
      <w:keepLines/>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kern w:val="0"/>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1998">
      <w:bodyDiv w:val="1"/>
      <w:marLeft w:val="0"/>
      <w:marRight w:val="0"/>
      <w:marTop w:val="0"/>
      <w:marBottom w:val="0"/>
      <w:divBdr>
        <w:top w:val="none" w:sz="0" w:space="0" w:color="auto"/>
        <w:left w:val="none" w:sz="0" w:space="0" w:color="auto"/>
        <w:bottom w:val="none" w:sz="0" w:space="0" w:color="auto"/>
        <w:right w:val="none" w:sz="0" w:space="0" w:color="auto"/>
      </w:divBdr>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1611233310">
      <w:bodyDiv w:val="1"/>
      <w:marLeft w:val="0"/>
      <w:marRight w:val="0"/>
      <w:marTop w:val="0"/>
      <w:marBottom w:val="0"/>
      <w:divBdr>
        <w:top w:val="none" w:sz="0" w:space="0" w:color="auto"/>
        <w:left w:val="none" w:sz="0" w:space="0" w:color="auto"/>
        <w:bottom w:val="none" w:sz="0" w:space="0" w:color="auto"/>
        <w:right w:val="none" w:sz="0" w:space="0" w:color="auto"/>
      </w:divBdr>
    </w:div>
    <w:div w:id="1885563010">
      <w:bodyDiv w:val="1"/>
      <w:marLeft w:val="0"/>
      <w:marRight w:val="0"/>
      <w:marTop w:val="0"/>
      <w:marBottom w:val="0"/>
      <w:divBdr>
        <w:top w:val="none" w:sz="0" w:space="0" w:color="auto"/>
        <w:left w:val="none" w:sz="0" w:space="0" w:color="auto"/>
        <w:bottom w:val="none" w:sz="0" w:space="0" w:color="auto"/>
        <w:right w:val="none" w:sz="0" w:space="0" w:color="auto"/>
      </w:divBdr>
    </w:div>
    <w:div w:id="2042972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bc.com/portuguese/brasil-56843399" TargetMode="Externa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orldhappiness.report/ed/2021/" TargetMode="Externa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valor.globo.com/mundo/noticia/2021/05/14/peru-pobreza-avanca-em-2020-e-atinge-mais-de-30percent-da-populacao.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C50B9-0E5F-4318-8AE2-20770FECE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2052</TotalTime>
  <Pages>7</Pages>
  <Words>1347</Words>
  <Characters>7277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PATRICK NUNES ALVES</cp:lastModifiedBy>
  <cp:revision>5</cp:revision>
  <cp:lastPrinted>2009-11-04T00:12:00Z</cp:lastPrinted>
  <dcterms:created xsi:type="dcterms:W3CDTF">2019-02-18T01:33:00Z</dcterms:created>
  <dcterms:modified xsi:type="dcterms:W3CDTF">2021-08-28T11:47:00Z</dcterms:modified>
</cp:coreProperties>
</file>